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4675480"/>
        <w:docPartObj>
          <w:docPartGallery w:val="Cover Pages"/>
          <w:docPartUnique/>
        </w:docPartObj>
      </w:sdtPr>
      <w:sdtContent>
        <w:p w14:paraId="273362CC" w14:textId="77777777" w:rsidR="000F32D0" w:rsidRDefault="000F32D0"/>
        <w:p w14:paraId="7961F10A" w14:textId="43EF1110" w:rsidR="000F32D0" w:rsidRDefault="001F28D9">
          <w:r>
            <w:rPr>
              <w:noProof/>
            </w:rPr>
            <w:drawing>
              <wp:inline distT="0" distB="0" distL="0" distR="0" wp14:anchorId="7E55BEB2" wp14:editId="58D6CFCF">
                <wp:extent cx="4545330" cy="176022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330" cy="1760220"/>
                        </a:xfrm>
                        <a:prstGeom prst="rect">
                          <a:avLst/>
                        </a:prstGeom>
                        <a:noFill/>
                        <a:ln>
                          <a:noFill/>
                        </a:ln>
                      </pic:spPr>
                    </pic:pic>
                  </a:graphicData>
                </a:graphic>
              </wp:inline>
            </w:drawing>
          </w:r>
          <w:r w:rsidR="000F32D0">
            <w:rPr>
              <w:noProof/>
              <w:lang w:eastAsia="es-ES_tradnl"/>
            </w:rPr>
            <mc:AlternateContent>
              <mc:Choice Requires="wps">
                <w:drawing>
                  <wp:anchor distT="0" distB="0" distL="182880" distR="182880" simplePos="0" relativeHeight="251660288" behindDoc="0" locked="0" layoutInCell="1" allowOverlap="1" wp14:anchorId="6F86D167" wp14:editId="62EFE786">
                    <wp:simplePos x="0" y="0"/>
                    <wp:positionH relativeFrom="margin">
                      <wp:posOffset>-141388</wp:posOffset>
                    </wp:positionH>
                    <wp:positionV relativeFrom="page">
                      <wp:posOffset>3446177</wp:posOffset>
                    </wp:positionV>
                    <wp:extent cx="5828030" cy="3347045"/>
                    <wp:effectExtent l="0" t="0" r="1270" b="635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347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14EDB" w14:textId="65898D91" w:rsidR="000F32D0" w:rsidRPr="00484AFC" w:rsidRDefault="00000000"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BFAF3C3" w14:textId="0581EEAA"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61AAC">
                                      <w:rPr>
                                        <w:rStyle w:val="SubttuloCar"/>
                                        <w:sz w:val="32"/>
                                        <w:lang w:val="es-ES_tradnl"/>
                                      </w:rPr>
                                      <w:t>PROGRAMACIÓN C</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5664F44" w14:textId="03EEBDFC" w:rsidR="006A69BA" w:rsidRPr="0071455A" w:rsidRDefault="00996856" w:rsidP="006A69BA">
                                    <w:pPr>
                                      <w:pStyle w:val="Sinespaciado"/>
                                      <w:rPr>
                                        <w:rStyle w:val="SubttuloCar"/>
                                        <w:sz w:val="15"/>
                                        <w:lang w:val="es-ES"/>
                                      </w:rPr>
                                    </w:pPr>
                                    <w:r>
                                      <w:rPr>
                                        <w:rStyle w:val="SubttuloCar"/>
                                        <w:sz w:val="15"/>
                                        <w:lang w:val="es-ES"/>
                                      </w:rPr>
                                      <w:t>NOMBRE/S AUTOR/ES</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F86D167" id="_x0000_t202" coordsize="21600,21600" o:spt="202" path="m,l,21600r21600,l21600,xe">
                    <v:stroke joinstyle="miter"/>
                    <v:path gradientshapeok="t" o:connecttype="rect"/>
                  </v:shapetype>
                  <v:shape id="Cuadro de texto 131" o:spid="_x0000_s1026" type="#_x0000_t202" style="position:absolute;left:0;text-align:left;margin-left:-11.15pt;margin-top:271.35pt;width:458.9pt;height:263.5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" filled="f" stroked="f" strokeweight=".5pt">
                    <v:textbox inset="0,0,0,0">
                      <w:txbxContent>
                        <w:p w14:paraId="3DC14EDB" w14:textId="65898D91" w:rsidR="000F32D0" w:rsidRPr="00484AFC" w:rsidRDefault="006544F5" w:rsidP="006A69BA">
                          <w:pPr>
                            <w:pStyle w:val="Sinespaciado"/>
                            <w:rPr>
                              <w:lang w:val="es-ES_tradnl"/>
                            </w:rPr>
                          </w:pPr>
                          <w:sdt>
                            <w:sdtPr>
                              <w:rPr>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1455A" w:rsidRPr="0071455A">
                                <w:rPr>
                                  <w:lang w:val="es-ES"/>
                                </w:rPr>
                                <w:t>Sistemas Operativos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tuloCar"/>
                            </w:rPr>
                          </w:sdtEndPr>
                          <w:sdtContent>
                            <w:p w14:paraId="3BFAF3C3" w14:textId="0581EEAA" w:rsidR="00611F5D" w:rsidRPr="00087AF9" w:rsidRDefault="003C51E7" w:rsidP="006A69BA">
                              <w:pPr>
                                <w:pStyle w:val="Sinespaciado"/>
                                <w:rPr>
                                  <w:rStyle w:val="SubttuloCar"/>
                                  <w:lang w:val="es-ES_tradnl"/>
                                </w:rPr>
                              </w:pPr>
                              <w:r>
                                <w:rPr>
                                  <w:rStyle w:val="SubttuloCar"/>
                                  <w:sz w:val="32"/>
                                  <w:lang w:val="es-ES_tradnl"/>
                                </w:rPr>
                                <w:t xml:space="preserve">[Práctica </w:t>
                              </w:r>
                              <w:r w:rsidR="00761AAC">
                                <w:rPr>
                                  <w:rStyle w:val="SubttuloCar"/>
                                  <w:sz w:val="32"/>
                                  <w:lang w:val="es-ES_tradnl"/>
                                </w:rPr>
                                <w:t>1</w:t>
                              </w:r>
                              <w:r>
                                <w:rPr>
                                  <w:rStyle w:val="SubttuloCar"/>
                                  <w:sz w:val="32"/>
                                  <w:lang w:val="es-ES_tradnl"/>
                                </w:rPr>
                                <w:t xml:space="preserve"> </w:t>
                              </w:r>
                              <w:r w:rsidR="00761AAC">
                                <w:rPr>
                                  <w:rStyle w:val="SubttuloCar"/>
                                  <w:sz w:val="32"/>
                                  <w:lang w:val="es-ES_tradnl"/>
                                </w:rPr>
                                <w:t>–</w:t>
                              </w:r>
                              <w:r>
                                <w:rPr>
                                  <w:rStyle w:val="SubttuloCar"/>
                                  <w:sz w:val="32"/>
                                  <w:lang w:val="es-ES_tradnl"/>
                                </w:rPr>
                                <w:t xml:space="preserve"> </w:t>
                              </w:r>
                              <w:r w:rsidR="00761AAC">
                                <w:rPr>
                                  <w:rStyle w:val="SubttuloCar"/>
                                  <w:sz w:val="32"/>
                                  <w:lang w:val="es-ES_tradnl"/>
                                </w:rPr>
                                <w:t>PROGRAMACIÓN C</w:t>
                              </w:r>
                              <w:r>
                                <w:rPr>
                                  <w:rStyle w:val="SubttuloCar"/>
                                  <w:sz w:val="32"/>
                                  <w:lang w:val="es-ES_tradnl"/>
                                </w:rPr>
                                <w:t>]</w:t>
                              </w:r>
                            </w:p>
                          </w:sdtContent>
                        </w:sdt>
                        <w:sdt>
                          <w:sdtPr>
                            <w:rPr>
                              <w:rStyle w:val="SubttuloCar"/>
                              <w:sz w:val="15"/>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tuloCar"/>
                            </w:rPr>
                          </w:sdtEndPr>
                          <w:sdtContent>
                            <w:p w14:paraId="25664F44" w14:textId="03EEBDFC" w:rsidR="006A69BA" w:rsidRPr="0071455A" w:rsidRDefault="00996856" w:rsidP="006A69BA">
                              <w:pPr>
                                <w:pStyle w:val="Sinespaciado"/>
                                <w:rPr>
                                  <w:rStyle w:val="SubttuloCar"/>
                                  <w:sz w:val="15"/>
                                  <w:lang w:val="es-ES"/>
                                </w:rPr>
                              </w:pPr>
                              <w:r>
                                <w:rPr>
                                  <w:rStyle w:val="SubttuloCar"/>
                                  <w:sz w:val="15"/>
                                  <w:lang w:val="es-ES"/>
                                </w:rPr>
                                <w:t>NOMBRE/S AUTOR/ES</w:t>
                              </w:r>
                            </w:p>
                          </w:sdtContent>
                        </w:sdt>
                        <w:p w14:paraId="60FBABDB" w14:textId="77777777" w:rsidR="000F32D0" w:rsidRPr="006A69BA" w:rsidRDefault="000F32D0" w:rsidP="006A69BA">
                          <w:pPr>
                            <w:pStyle w:val="Sinespaciado"/>
                            <w:rPr>
                              <w:color w:val="816200" w:themeColor="accent5" w:themeShade="80"/>
                              <w:lang w:val="es-ES_tradnl"/>
                            </w:rPr>
                          </w:pPr>
                        </w:p>
                        <w:p w14:paraId="31FCEDB1" w14:textId="77777777" w:rsidR="000F32D0" w:rsidRPr="006A69BA" w:rsidRDefault="000F32D0" w:rsidP="006A69BA">
                          <w:pPr>
                            <w:pStyle w:val="Sinespaciado"/>
                            <w:rPr>
                              <w:lang w:val="es-ES_tradnl"/>
                            </w:rPr>
                          </w:pPr>
                        </w:p>
                      </w:txbxContent>
                    </v:textbox>
                    <w10:wrap type="square" anchorx="margin" anchory="page"/>
                  </v:shape>
                </w:pict>
              </mc:Fallback>
            </mc:AlternateContent>
          </w:r>
          <w:r w:rsidR="000F32D0">
            <w:br w:type="page"/>
          </w:r>
        </w:p>
      </w:sdtContent>
    </w:sdt>
    <w:p w14:paraId="3D691108" w14:textId="77777777" w:rsidR="000F32D0" w:rsidRDefault="000F32D0"/>
    <w:p w14:paraId="02BF3840" w14:textId="77777777" w:rsidR="005A48E5" w:rsidRPr="005A48E5" w:rsidRDefault="005A48E5">
      <w:pPr>
        <w:rPr>
          <w:rStyle w:val="Referenciaintensa"/>
        </w:rPr>
      </w:pPr>
      <w:r w:rsidRPr="005A48E5">
        <w:rPr>
          <w:rStyle w:val="Referenciaintensa"/>
        </w:rPr>
        <w:t>Tabla de contenido</w:t>
      </w:r>
    </w:p>
    <w:p w14:paraId="4600432B" w14:textId="7DB74517" w:rsidR="003C51E7" w:rsidRDefault="00D1791A">
      <w:pPr>
        <w:pStyle w:val="TDC1"/>
        <w:tabs>
          <w:tab w:val="right" w:leader="underscore" w:pos="9730"/>
        </w:tabs>
        <w:rPr>
          <w:rFonts w:eastAsiaTheme="minorEastAsia"/>
          <w:b w:val="0"/>
          <w:bCs w:val="0"/>
          <w:noProof/>
          <w:color w:val="auto"/>
          <w:sz w:val="22"/>
          <w:szCs w:val="22"/>
          <w:lang w:val="es-ES" w:eastAsia="es-ES"/>
        </w:rPr>
      </w:pPr>
      <w:r>
        <w:fldChar w:fldCharType="begin"/>
      </w:r>
      <w:r>
        <w:instrText xml:space="preserve"> TOC \o "1-4" \h \z </w:instrText>
      </w:r>
      <w:r>
        <w:fldChar w:fldCharType="separate"/>
      </w:r>
      <w:hyperlink w:anchor="_Toc115812632" w:history="1">
        <w:r w:rsidR="003C51E7" w:rsidRPr="00361C39">
          <w:rPr>
            <w:rStyle w:val="Hipervnculo"/>
            <w:noProof/>
          </w:rPr>
          <w:t>Autores</w:t>
        </w:r>
        <w:r w:rsidR="003C51E7">
          <w:rPr>
            <w:noProof/>
            <w:webHidden/>
          </w:rPr>
          <w:tab/>
        </w:r>
        <w:r w:rsidR="003C51E7">
          <w:rPr>
            <w:noProof/>
            <w:webHidden/>
          </w:rPr>
          <w:fldChar w:fldCharType="begin"/>
        </w:r>
        <w:r w:rsidR="003C51E7">
          <w:rPr>
            <w:noProof/>
            <w:webHidden/>
          </w:rPr>
          <w:instrText xml:space="preserve"> PAGEREF _Toc115812632 \h </w:instrText>
        </w:r>
        <w:r w:rsidR="003C51E7">
          <w:rPr>
            <w:noProof/>
            <w:webHidden/>
          </w:rPr>
        </w:r>
        <w:r w:rsidR="003C51E7">
          <w:rPr>
            <w:noProof/>
            <w:webHidden/>
          </w:rPr>
          <w:fldChar w:fldCharType="separate"/>
        </w:r>
        <w:r w:rsidR="003C51E7">
          <w:rPr>
            <w:noProof/>
            <w:webHidden/>
          </w:rPr>
          <w:t>2</w:t>
        </w:r>
        <w:r w:rsidR="003C51E7">
          <w:rPr>
            <w:noProof/>
            <w:webHidden/>
          </w:rPr>
          <w:fldChar w:fldCharType="end"/>
        </w:r>
      </w:hyperlink>
    </w:p>
    <w:p w14:paraId="131DA203" w14:textId="10FC7670" w:rsidR="003C51E7" w:rsidRDefault="00000000">
      <w:pPr>
        <w:pStyle w:val="TDC1"/>
        <w:tabs>
          <w:tab w:val="right" w:leader="underscore" w:pos="9730"/>
        </w:tabs>
        <w:rPr>
          <w:rFonts w:eastAsiaTheme="minorEastAsia"/>
          <w:b w:val="0"/>
          <w:bCs w:val="0"/>
          <w:noProof/>
          <w:color w:val="auto"/>
          <w:sz w:val="22"/>
          <w:szCs w:val="22"/>
          <w:lang w:val="es-ES" w:eastAsia="es-ES"/>
        </w:rPr>
      </w:pPr>
      <w:hyperlink w:anchor="_Toc115812633" w:history="1">
        <w:r w:rsidR="003C51E7" w:rsidRPr="00361C39">
          <w:rPr>
            <w:rStyle w:val="Hipervnculo"/>
            <w:noProof/>
          </w:rPr>
          <w:t>Descripción del Código</w:t>
        </w:r>
        <w:r w:rsidR="003C51E7">
          <w:rPr>
            <w:noProof/>
            <w:webHidden/>
          </w:rPr>
          <w:tab/>
        </w:r>
        <w:r w:rsidR="003C51E7">
          <w:rPr>
            <w:noProof/>
            <w:webHidden/>
          </w:rPr>
          <w:fldChar w:fldCharType="begin"/>
        </w:r>
        <w:r w:rsidR="003C51E7">
          <w:rPr>
            <w:noProof/>
            <w:webHidden/>
          </w:rPr>
          <w:instrText xml:space="preserve"> PAGEREF _Toc115812633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72DD1B50" w14:textId="58663208" w:rsidR="003C51E7" w:rsidRDefault="00000000">
      <w:pPr>
        <w:pStyle w:val="TDC2"/>
        <w:tabs>
          <w:tab w:val="right" w:leader="underscore" w:pos="9730"/>
        </w:tabs>
        <w:rPr>
          <w:rFonts w:eastAsiaTheme="minorEastAsia"/>
          <w:b w:val="0"/>
          <w:bCs w:val="0"/>
          <w:noProof/>
          <w:color w:val="auto"/>
          <w:lang w:val="es-ES" w:eastAsia="es-ES"/>
        </w:rPr>
      </w:pPr>
      <w:hyperlink w:anchor="_Toc115812634" w:history="1">
        <w:r w:rsidR="003C51E7" w:rsidRPr="00361C39">
          <w:rPr>
            <w:rStyle w:val="Hipervnculo"/>
            <w:noProof/>
          </w:rPr>
          <w:t>Diseño del Código</w:t>
        </w:r>
        <w:r w:rsidR="003C51E7">
          <w:rPr>
            <w:noProof/>
            <w:webHidden/>
          </w:rPr>
          <w:tab/>
        </w:r>
        <w:r w:rsidR="003C51E7">
          <w:rPr>
            <w:noProof/>
            <w:webHidden/>
          </w:rPr>
          <w:fldChar w:fldCharType="begin"/>
        </w:r>
        <w:r w:rsidR="003C51E7">
          <w:rPr>
            <w:noProof/>
            <w:webHidden/>
          </w:rPr>
          <w:instrText xml:space="preserve"> PAGEREF _Toc115812634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276DBE2E" w14:textId="706FEF0E" w:rsidR="003C51E7" w:rsidRDefault="00000000">
      <w:pPr>
        <w:pStyle w:val="TDC2"/>
        <w:tabs>
          <w:tab w:val="right" w:leader="underscore" w:pos="9730"/>
        </w:tabs>
        <w:rPr>
          <w:rFonts w:eastAsiaTheme="minorEastAsia"/>
          <w:b w:val="0"/>
          <w:bCs w:val="0"/>
          <w:noProof/>
          <w:color w:val="auto"/>
          <w:lang w:val="es-ES" w:eastAsia="es-ES"/>
        </w:rPr>
      </w:pPr>
      <w:hyperlink w:anchor="_Toc115812635" w:history="1">
        <w:r w:rsidR="003C51E7" w:rsidRPr="00361C39">
          <w:rPr>
            <w:rStyle w:val="Hipervnculo"/>
            <w:noProof/>
          </w:rPr>
          <w:t>Principales Funciones</w:t>
        </w:r>
        <w:r w:rsidR="003C51E7">
          <w:rPr>
            <w:noProof/>
            <w:webHidden/>
          </w:rPr>
          <w:tab/>
        </w:r>
        <w:r w:rsidR="003C51E7">
          <w:rPr>
            <w:noProof/>
            <w:webHidden/>
          </w:rPr>
          <w:fldChar w:fldCharType="begin"/>
        </w:r>
        <w:r w:rsidR="003C51E7">
          <w:rPr>
            <w:noProof/>
            <w:webHidden/>
          </w:rPr>
          <w:instrText xml:space="preserve"> PAGEREF _Toc115812635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3825B6C4" w14:textId="05EA816C" w:rsidR="003C51E7" w:rsidRDefault="00000000">
      <w:pPr>
        <w:pStyle w:val="TDC2"/>
        <w:tabs>
          <w:tab w:val="right" w:leader="underscore" w:pos="9730"/>
        </w:tabs>
        <w:rPr>
          <w:rFonts w:eastAsiaTheme="minorEastAsia"/>
          <w:b w:val="0"/>
          <w:bCs w:val="0"/>
          <w:noProof/>
          <w:color w:val="auto"/>
          <w:lang w:val="es-ES" w:eastAsia="es-ES"/>
        </w:rPr>
      </w:pPr>
      <w:hyperlink w:anchor="_Toc115812636" w:history="1">
        <w:r w:rsidR="003C51E7" w:rsidRPr="00361C39">
          <w:rPr>
            <w:rStyle w:val="Hipervnculo"/>
            <w:noProof/>
          </w:rPr>
          <w:t>Casos de Prueba</w:t>
        </w:r>
        <w:r w:rsidR="003C51E7">
          <w:rPr>
            <w:noProof/>
            <w:webHidden/>
          </w:rPr>
          <w:tab/>
        </w:r>
        <w:r w:rsidR="003C51E7">
          <w:rPr>
            <w:noProof/>
            <w:webHidden/>
          </w:rPr>
          <w:fldChar w:fldCharType="begin"/>
        </w:r>
        <w:r w:rsidR="003C51E7">
          <w:rPr>
            <w:noProof/>
            <w:webHidden/>
          </w:rPr>
          <w:instrText xml:space="preserve"> PAGEREF _Toc115812636 \h </w:instrText>
        </w:r>
        <w:r w:rsidR="003C51E7">
          <w:rPr>
            <w:noProof/>
            <w:webHidden/>
          </w:rPr>
        </w:r>
        <w:r w:rsidR="003C51E7">
          <w:rPr>
            <w:noProof/>
            <w:webHidden/>
          </w:rPr>
          <w:fldChar w:fldCharType="separate"/>
        </w:r>
        <w:r w:rsidR="003C51E7">
          <w:rPr>
            <w:noProof/>
            <w:webHidden/>
          </w:rPr>
          <w:t>3</w:t>
        </w:r>
        <w:r w:rsidR="003C51E7">
          <w:rPr>
            <w:noProof/>
            <w:webHidden/>
          </w:rPr>
          <w:fldChar w:fldCharType="end"/>
        </w:r>
      </w:hyperlink>
    </w:p>
    <w:p w14:paraId="19E13EB1" w14:textId="7B579321" w:rsidR="003C51E7" w:rsidRDefault="00000000">
      <w:pPr>
        <w:pStyle w:val="TDC1"/>
        <w:tabs>
          <w:tab w:val="right" w:leader="underscore" w:pos="9730"/>
        </w:tabs>
        <w:rPr>
          <w:rFonts w:eastAsiaTheme="minorEastAsia"/>
          <w:b w:val="0"/>
          <w:bCs w:val="0"/>
          <w:noProof/>
          <w:color w:val="auto"/>
          <w:sz w:val="22"/>
          <w:szCs w:val="22"/>
          <w:lang w:val="es-ES" w:eastAsia="es-ES"/>
        </w:rPr>
      </w:pPr>
      <w:hyperlink w:anchor="_Toc115812637" w:history="1">
        <w:r w:rsidR="003C51E7" w:rsidRPr="00361C39">
          <w:rPr>
            <w:rStyle w:val="Hipervnculo"/>
            <w:noProof/>
          </w:rPr>
          <w:t>Comentarios Personales</w:t>
        </w:r>
        <w:r w:rsidR="003C51E7">
          <w:rPr>
            <w:noProof/>
            <w:webHidden/>
          </w:rPr>
          <w:tab/>
        </w:r>
        <w:r w:rsidR="003C51E7">
          <w:rPr>
            <w:noProof/>
            <w:webHidden/>
          </w:rPr>
          <w:fldChar w:fldCharType="begin"/>
        </w:r>
        <w:r w:rsidR="003C51E7">
          <w:rPr>
            <w:noProof/>
            <w:webHidden/>
          </w:rPr>
          <w:instrText xml:space="preserve"> PAGEREF _Toc115812637 \h </w:instrText>
        </w:r>
        <w:r w:rsidR="003C51E7">
          <w:rPr>
            <w:noProof/>
            <w:webHidden/>
          </w:rPr>
        </w:r>
        <w:r w:rsidR="003C51E7">
          <w:rPr>
            <w:noProof/>
            <w:webHidden/>
          </w:rPr>
          <w:fldChar w:fldCharType="separate"/>
        </w:r>
        <w:r w:rsidR="003C51E7">
          <w:rPr>
            <w:noProof/>
            <w:webHidden/>
          </w:rPr>
          <w:t>4</w:t>
        </w:r>
        <w:r w:rsidR="003C51E7">
          <w:rPr>
            <w:noProof/>
            <w:webHidden/>
          </w:rPr>
          <w:fldChar w:fldCharType="end"/>
        </w:r>
      </w:hyperlink>
    </w:p>
    <w:p w14:paraId="2C127123" w14:textId="712EDCB2" w:rsidR="000225A8" w:rsidRDefault="00D1791A">
      <w:r>
        <w:fldChar w:fldCharType="end"/>
      </w:r>
    </w:p>
    <w:p w14:paraId="5A8B070F" w14:textId="77777777" w:rsidR="00D07ABC" w:rsidRDefault="00D07ABC"/>
    <w:p w14:paraId="229A9EE5" w14:textId="77777777" w:rsidR="000225A8" w:rsidRDefault="000225A8">
      <w:r>
        <w:br w:type="page"/>
      </w:r>
    </w:p>
    <w:p w14:paraId="20CE85DE" w14:textId="768D8112" w:rsidR="000F3F1D" w:rsidRPr="00087AF9" w:rsidRDefault="00387066" w:rsidP="00087AF9">
      <w:pPr>
        <w:pStyle w:val="Ttulo1"/>
      </w:pPr>
      <w:bookmarkStart w:id="0" w:name="_Toc500936368"/>
      <w:bookmarkStart w:id="1" w:name="_Toc500936430"/>
      <w:bookmarkStart w:id="2" w:name="_Toc500938355"/>
      <w:bookmarkStart w:id="3" w:name="_Ref115811537"/>
      <w:bookmarkStart w:id="4" w:name="_Toc115812632"/>
      <w:r>
        <w:lastRenderedPageBreak/>
        <w:t>Autores</w:t>
      </w:r>
      <w:bookmarkEnd w:id="0"/>
      <w:bookmarkEnd w:id="1"/>
      <w:bookmarkEnd w:id="2"/>
      <w:bookmarkEnd w:id="3"/>
      <w:bookmarkEnd w:id="4"/>
    </w:p>
    <w:p w14:paraId="4F263F94" w14:textId="77777777" w:rsidR="00DE0407" w:rsidRDefault="00DE0407">
      <w:pPr>
        <w:spacing w:before="0" w:after="0" w:line="240" w:lineRule="auto"/>
        <w:jc w:val="left"/>
        <w:rPr>
          <w:b/>
          <w:bCs/>
        </w:rPr>
      </w:pPr>
      <w:r>
        <w:rPr>
          <w:b/>
          <w:bCs/>
        </w:rPr>
        <w:t>Ángel Covarrubias Roldán</w:t>
      </w:r>
    </w:p>
    <w:p w14:paraId="75FC75D3" w14:textId="1442DACE" w:rsidR="00695A7D" w:rsidRDefault="00DE0407">
      <w:pPr>
        <w:spacing w:before="0" w:after="0" w:line="240" w:lineRule="auto"/>
        <w:jc w:val="left"/>
        <w:rPr>
          <w:rFonts w:ascii="Gill Sans MT" w:eastAsiaTheme="majorEastAsia" w:hAnsi="Gill Sans MT" w:cstheme="majorBidi"/>
          <w:color w:val="CB1B16"/>
          <w:sz w:val="44"/>
          <w:szCs w:val="32"/>
        </w:rPr>
      </w:pPr>
      <w:r>
        <w:rPr>
          <w:b/>
          <w:bCs/>
        </w:rPr>
        <w:t xml:space="preserve">Javier </w:t>
      </w:r>
      <w:proofErr w:type="spellStart"/>
      <w:r>
        <w:rPr>
          <w:b/>
          <w:bCs/>
        </w:rPr>
        <w:t>Gaspariño</w:t>
      </w:r>
      <w:proofErr w:type="spellEnd"/>
      <w:r>
        <w:rPr>
          <w:b/>
          <w:bCs/>
        </w:rPr>
        <w:t xml:space="preserve"> Muñoz</w:t>
      </w:r>
      <w:r w:rsidR="00695A7D">
        <w:br w:type="page"/>
      </w:r>
    </w:p>
    <w:p w14:paraId="1C5830BF" w14:textId="150FF886" w:rsidR="00996856" w:rsidRDefault="00996856" w:rsidP="00996856">
      <w:pPr>
        <w:pStyle w:val="Ttulo1"/>
      </w:pPr>
      <w:bookmarkStart w:id="5" w:name="_Toc115812633"/>
      <w:r>
        <w:lastRenderedPageBreak/>
        <w:t>Descripción del Código</w:t>
      </w:r>
      <w:bookmarkEnd w:id="5"/>
    </w:p>
    <w:p w14:paraId="4D411F5F" w14:textId="41029497" w:rsidR="00651B9B" w:rsidRDefault="00651B9B" w:rsidP="00F94257">
      <w:pPr>
        <w:pStyle w:val="Ttulo2"/>
      </w:pPr>
      <w:bookmarkStart w:id="6" w:name="_Toc115812634"/>
      <w:r>
        <w:t>Diseño del Código</w:t>
      </w:r>
      <w:bookmarkEnd w:id="6"/>
    </w:p>
    <w:p w14:paraId="379D6451" w14:textId="797A21E8" w:rsidR="002D501B" w:rsidRDefault="002D501B" w:rsidP="002D501B">
      <w:pPr>
        <w:rPr>
          <w:b/>
          <w:bCs/>
          <w:sz w:val="28"/>
          <w:szCs w:val="40"/>
          <w:u w:val="single"/>
        </w:rPr>
      </w:pPr>
      <w:r w:rsidRPr="002D501B">
        <w:rPr>
          <w:b/>
          <w:bCs/>
          <w:sz w:val="28"/>
          <w:szCs w:val="40"/>
          <w:u w:val="single"/>
        </w:rPr>
        <w:t>Estructura del programa test:</w:t>
      </w:r>
    </w:p>
    <w:p w14:paraId="5D73AE3A" w14:textId="2FE129E7" w:rsidR="002D501B" w:rsidRDefault="002D501B" w:rsidP="002D501B">
      <w:r>
        <w:t>El programa test se puede dividir en 2 secciones:</w:t>
      </w:r>
    </w:p>
    <w:p w14:paraId="0D670830" w14:textId="4B963951" w:rsidR="002D501B" w:rsidRDefault="002D501B" w:rsidP="002D501B">
      <w:pPr>
        <w:pStyle w:val="Prrafodelista"/>
        <w:numPr>
          <w:ilvl w:val="0"/>
          <w:numId w:val="14"/>
        </w:numPr>
      </w:pPr>
      <w:r>
        <w:t>Comprobación de argumentos.</w:t>
      </w:r>
    </w:p>
    <w:p w14:paraId="627D567D" w14:textId="5D21AF57" w:rsidR="002D501B" w:rsidRDefault="002D501B" w:rsidP="002D501B">
      <w:pPr>
        <w:pStyle w:val="Prrafodelista"/>
        <w:numPr>
          <w:ilvl w:val="0"/>
          <w:numId w:val="14"/>
        </w:numPr>
      </w:pPr>
      <w:r>
        <w:t>Elección de la función.</w:t>
      </w:r>
    </w:p>
    <w:p w14:paraId="7050916B" w14:textId="3DB56B76" w:rsidR="002D501B" w:rsidRDefault="002D501B" w:rsidP="002D501B">
      <w:pPr>
        <w:rPr>
          <w:sz w:val="22"/>
          <w:szCs w:val="28"/>
          <w:u w:val="single"/>
        </w:rPr>
      </w:pPr>
      <w:r>
        <w:rPr>
          <w:sz w:val="22"/>
          <w:szCs w:val="28"/>
          <w:u w:val="single"/>
        </w:rPr>
        <w:t>Comprobación de argumentos:</w:t>
      </w:r>
    </w:p>
    <w:p w14:paraId="73E85772" w14:textId="7840E758" w:rsidR="002D501B" w:rsidRDefault="002D501B" w:rsidP="002D501B">
      <w:r>
        <w:t>Esta parte se encarga de comprobar que los distintos argumentos se pasen de forma correcta. Se tiene en consideración que:</w:t>
      </w:r>
    </w:p>
    <w:p w14:paraId="6CF8218A" w14:textId="78004AF3" w:rsidR="002D501B" w:rsidRDefault="002D501B" w:rsidP="002D501B">
      <w:pPr>
        <w:pStyle w:val="Prrafodelista"/>
        <w:numPr>
          <w:ilvl w:val="0"/>
          <w:numId w:val="14"/>
        </w:numPr>
      </w:pPr>
      <w:r>
        <w:t>No se le pase ningún argumento o se le pase</w:t>
      </w:r>
      <w:r w:rsidR="002B4AE8">
        <w:t>n</w:t>
      </w:r>
      <w:r>
        <w:t xml:space="preserve"> más de 2. El programa en este caso daría un error diciendo el </w:t>
      </w:r>
      <w:r w:rsidR="005670C2">
        <w:t>número</w:t>
      </w:r>
      <w:r>
        <w:t xml:space="preserve"> de argumentos que se le ha pasado y terminando la ejecución </w:t>
      </w:r>
      <w:r w:rsidR="005670C2">
        <w:t>de este</w:t>
      </w:r>
      <w:r>
        <w:t>.</w:t>
      </w:r>
    </w:p>
    <w:p w14:paraId="2247C46D" w14:textId="330063A6" w:rsidR="002D501B" w:rsidRDefault="002D501B" w:rsidP="002D501B">
      <w:pPr>
        <w:pStyle w:val="Prrafodelista"/>
        <w:numPr>
          <w:ilvl w:val="0"/>
          <w:numId w:val="14"/>
        </w:numPr>
      </w:pPr>
      <w:r>
        <w:t>Se le pase un argumento. En este caso</w:t>
      </w:r>
      <w:r w:rsidR="002B4AE8">
        <w:t>,</w:t>
      </w:r>
      <w:r>
        <w:t xml:space="preserve"> si dicho argumento se corresponde con </w:t>
      </w:r>
      <w:r w:rsidR="002B4AE8">
        <w:t>una</w:t>
      </w:r>
      <w:r>
        <w:t xml:space="preserve"> de las distintas funciones </w:t>
      </w:r>
      <w:r w:rsidR="002B4AE8">
        <w:t xml:space="preserve">dadas pueden ocurrir dos cosas: que no se le pase le valor de n como segundo argumento derivando que </w:t>
      </w:r>
      <w:r w:rsidR="008459CF">
        <w:t>N</w:t>
      </w:r>
      <w:r w:rsidR="002B4AE8">
        <w:t xml:space="preserve"> sea 10 (como caso base) o que el programa reciba como segundo argumento el valor de </w:t>
      </w:r>
      <w:r w:rsidR="008459CF">
        <w:t>N</w:t>
      </w:r>
      <w:r w:rsidR="00210B34">
        <w:t xml:space="preserve"> (se necesita la función </w:t>
      </w:r>
      <w:proofErr w:type="spellStart"/>
      <w:proofErr w:type="gramStart"/>
      <w:r w:rsidR="00210B34">
        <w:t>atoi</w:t>
      </w:r>
      <w:proofErr w:type="spellEnd"/>
      <w:r w:rsidR="00210B34">
        <w:t>(</w:t>
      </w:r>
      <w:proofErr w:type="gramEnd"/>
      <w:r w:rsidR="00210B34">
        <w:t>) para obtener el valor numérico correspondiente)</w:t>
      </w:r>
      <w:r w:rsidR="002B4AE8">
        <w:t>. En caso contrario, el programa mostrará un error pidiendo que el usuario introduzca una de las funciones disponibles.</w:t>
      </w:r>
    </w:p>
    <w:p w14:paraId="34625E3D" w14:textId="267C4412" w:rsidR="002B4AE8" w:rsidRDefault="002B4AE8" w:rsidP="002D501B">
      <w:pPr>
        <w:pStyle w:val="Prrafodelista"/>
        <w:numPr>
          <w:ilvl w:val="0"/>
          <w:numId w:val="14"/>
        </w:numPr>
      </w:pPr>
      <w:r>
        <w:t>Por último,</w:t>
      </w:r>
      <w:r w:rsidR="008459CF">
        <w:t xml:space="preserve"> se retornará el valor de líneas, que es una variable local que contiene el futuro valor de N</w:t>
      </w:r>
      <w:r w:rsidR="00AE3AC9">
        <w:t>.</w:t>
      </w:r>
    </w:p>
    <w:p w14:paraId="084C2FBF" w14:textId="638D3985" w:rsidR="00AE3AC9" w:rsidRDefault="00AE3AC9" w:rsidP="00AE3AC9"/>
    <w:p w14:paraId="3BE49702" w14:textId="788D191F" w:rsidR="00AE3AC9" w:rsidRDefault="00AE3AC9" w:rsidP="00AE3AC9">
      <w:pPr>
        <w:rPr>
          <w:sz w:val="22"/>
          <w:szCs w:val="28"/>
          <w:u w:val="single"/>
        </w:rPr>
      </w:pPr>
      <w:r w:rsidRPr="00AE3AC9">
        <w:rPr>
          <w:sz w:val="22"/>
          <w:szCs w:val="28"/>
          <w:u w:val="single"/>
        </w:rPr>
        <w:t>Elección de la función</w:t>
      </w:r>
      <w:r>
        <w:rPr>
          <w:sz w:val="22"/>
          <w:szCs w:val="28"/>
          <w:u w:val="single"/>
        </w:rPr>
        <w:t>:</w:t>
      </w:r>
    </w:p>
    <w:p w14:paraId="5809AF73" w14:textId="79276447" w:rsidR="00AE3AC9" w:rsidRDefault="00AE3AC9" w:rsidP="00AE3AC9">
      <w:r>
        <w:t xml:space="preserve">Tras la comprobación de argumentos, encontramos el código encargado de redireccionar a una u otra función disponible dependiendo de lo que el usuario desee. Encontramos varios </w:t>
      </w:r>
      <w:proofErr w:type="spellStart"/>
      <w:r>
        <w:t>if</w:t>
      </w:r>
      <w:proofErr w:type="spellEnd"/>
      <w:r>
        <w:t xml:space="preserve">/ </w:t>
      </w:r>
      <w:proofErr w:type="spellStart"/>
      <w:r>
        <w:t>else</w:t>
      </w:r>
      <w:proofErr w:type="spellEnd"/>
      <w:r>
        <w:t xml:space="preserve"> </w:t>
      </w:r>
      <w:proofErr w:type="spellStart"/>
      <w:r>
        <w:t>if</w:t>
      </w:r>
      <w:proofErr w:type="spellEnd"/>
      <w:r>
        <w:t xml:space="preserve"> encargados de comprobar la función que el usuario a pedido que se realice redireccionando a la misma. Si por algún motivo no es ninguna de </w:t>
      </w:r>
      <w:r w:rsidR="00F467E7">
        <w:t>las funciones aportadas</w:t>
      </w:r>
      <w:r w:rsidR="006E016B">
        <w:t xml:space="preserve">, el programa mandaría un mensaje de error (esto no debería ocurrir </w:t>
      </w:r>
      <w:r w:rsidR="00F467E7">
        <w:t>en ninguna circunstancia</w:t>
      </w:r>
      <w:r w:rsidR="006E016B">
        <w:t xml:space="preserve"> ya que el control de errores en cuanto a un paso erróneo de la función a realizar se realiza anteriormente).</w:t>
      </w:r>
    </w:p>
    <w:p w14:paraId="773EE868" w14:textId="313D4961" w:rsidR="00AE3002" w:rsidRDefault="00AE3002" w:rsidP="00AE3AC9"/>
    <w:p w14:paraId="095BDA84" w14:textId="6FF1EAF8" w:rsidR="00A35662" w:rsidRPr="002A11CE" w:rsidRDefault="00A35662" w:rsidP="00E365C2">
      <w:pPr>
        <w:pStyle w:val="Prrafodelista"/>
        <w:numPr>
          <w:ilvl w:val="0"/>
          <w:numId w:val="12"/>
        </w:numPr>
        <w:rPr>
          <w:b/>
          <w:bCs/>
        </w:rPr>
      </w:pPr>
      <w:r w:rsidRPr="002A11CE">
        <w:rPr>
          <w:b/>
          <w:bCs/>
        </w:rPr>
        <w:t xml:space="preserve">Antes de comenzar con la explicación de cada función, se debe aclarar que cada una ella contiene una comprobación de no negativo. Con esto se consigue que en </w:t>
      </w:r>
      <w:r w:rsidR="00D72E40" w:rsidRPr="002A11CE">
        <w:rPr>
          <w:b/>
          <w:bCs/>
        </w:rPr>
        <w:t xml:space="preserve">el </w:t>
      </w:r>
      <w:r w:rsidRPr="002A11CE">
        <w:rPr>
          <w:b/>
          <w:bCs/>
        </w:rPr>
        <w:t xml:space="preserve">caso </w:t>
      </w:r>
      <w:r w:rsidR="00D72E40" w:rsidRPr="002A11CE">
        <w:rPr>
          <w:b/>
          <w:bCs/>
        </w:rPr>
        <w:t>que</w:t>
      </w:r>
      <w:r w:rsidRPr="002A11CE">
        <w:rPr>
          <w:b/>
          <w:bCs/>
        </w:rPr>
        <w:t xml:space="preserve"> el usuario introduzca un numero negativo, el programa muestre un mensaje de error advirtiendo de que el valor de N debe ser positivo. Otra consideración </w:t>
      </w:r>
      <w:proofErr w:type="gramStart"/>
      <w:r w:rsidRPr="002A11CE">
        <w:rPr>
          <w:b/>
          <w:bCs/>
        </w:rPr>
        <w:t>a</w:t>
      </w:r>
      <w:proofErr w:type="gramEnd"/>
      <w:r w:rsidRPr="002A11CE">
        <w:rPr>
          <w:b/>
          <w:bCs/>
        </w:rPr>
        <w:t xml:space="preserve"> tener en cuenta es cuando el usuario pasa como argumento el valor 0, en esta ocasión el programa no mandará un </w:t>
      </w:r>
      <w:r w:rsidR="0005374A" w:rsidRPr="002A11CE">
        <w:rPr>
          <w:b/>
          <w:bCs/>
        </w:rPr>
        <w:t>error,</w:t>
      </w:r>
      <w:r w:rsidRPr="002A11CE">
        <w:rPr>
          <w:b/>
          <w:bCs/>
        </w:rPr>
        <w:t xml:space="preserve"> pero s</w:t>
      </w:r>
      <w:r w:rsidR="0005374A" w:rsidRPr="002A11CE">
        <w:rPr>
          <w:b/>
          <w:bCs/>
        </w:rPr>
        <w:t>í</w:t>
      </w:r>
      <w:r w:rsidRPr="002A11CE">
        <w:rPr>
          <w:b/>
          <w:bCs/>
        </w:rPr>
        <w:t xml:space="preserve"> advertirá de que no se va a imprimir ninguna línea de texto. </w:t>
      </w:r>
    </w:p>
    <w:p w14:paraId="0A20B329" w14:textId="77777777" w:rsidR="00FA0927" w:rsidRDefault="00FA0927" w:rsidP="00AE3AC9"/>
    <w:p w14:paraId="5C6A5DC6" w14:textId="15A441E4" w:rsidR="00AE3002" w:rsidRDefault="007161AE" w:rsidP="00AE3AC9">
      <w:pPr>
        <w:rPr>
          <w:sz w:val="22"/>
          <w:szCs w:val="28"/>
          <w:u w:val="single"/>
        </w:rPr>
      </w:pPr>
      <w:r w:rsidRPr="007161AE">
        <w:rPr>
          <w:sz w:val="22"/>
          <w:szCs w:val="28"/>
          <w:u w:val="single"/>
        </w:rPr>
        <w:t>Función Head:</w:t>
      </w:r>
    </w:p>
    <w:p w14:paraId="598072D6" w14:textId="79B5FFE4" w:rsidR="007161AE" w:rsidRDefault="00A35662" w:rsidP="00AE3AC9">
      <w:r>
        <w:t xml:space="preserve">En esta función </w:t>
      </w:r>
      <w:r w:rsidR="00D72E40">
        <w:t>se encuentra</w:t>
      </w:r>
      <w:r>
        <w:t xml:space="preserve"> un pequeño bucle que se va a recorrer hasta</w:t>
      </w:r>
      <w:r w:rsidR="00D72E40">
        <w:t xml:space="preserve"> que:</w:t>
      </w:r>
    </w:p>
    <w:p w14:paraId="40785658" w14:textId="18F7932C" w:rsidR="00D72E40" w:rsidRDefault="00D72E40" w:rsidP="00D72E40">
      <w:pPr>
        <w:pStyle w:val="Prrafodelista"/>
        <w:numPr>
          <w:ilvl w:val="0"/>
          <w:numId w:val="14"/>
        </w:numPr>
      </w:pPr>
      <w:r>
        <w:t>Se haya introducido N líneas de texto.</w:t>
      </w:r>
    </w:p>
    <w:p w14:paraId="2D8263AE" w14:textId="04DB63B6" w:rsidR="00D72E40" w:rsidRDefault="00D72E40" w:rsidP="00D72E40">
      <w:pPr>
        <w:pStyle w:val="Prrafodelista"/>
        <w:numPr>
          <w:ilvl w:val="0"/>
          <w:numId w:val="14"/>
        </w:numPr>
      </w:pPr>
      <w:r>
        <w:t>O el usuario ya no quiera meter por teclado más líneas.</w:t>
      </w:r>
    </w:p>
    <w:p w14:paraId="6F8CFE74" w14:textId="402CBCE3" w:rsidR="00D72E40" w:rsidRDefault="00D72E40" w:rsidP="00D72E40">
      <w:r>
        <w:lastRenderedPageBreak/>
        <w:t xml:space="preserve">Tras esto el programa imprimirá las N </w:t>
      </w:r>
      <w:r w:rsidR="00EA236B">
        <w:t xml:space="preserve">primeras </w:t>
      </w:r>
      <w:r>
        <w:t xml:space="preserve">líneas </w:t>
      </w:r>
      <w:r w:rsidR="00EA236B">
        <w:t xml:space="preserve">de texto </w:t>
      </w:r>
      <w:r>
        <w:t>introducidas por la salida estándar. Con esto se consigue de forma bastante simple que se impriman las N primeras líneas de un texto</w:t>
      </w:r>
      <w:r w:rsidR="005803B6">
        <w:t xml:space="preserve"> sin necesidad de introducir todo el texto en caso de entrada estándar o tardar el menor tiempo posible en mostrar las N primeras líneas si </w:t>
      </w:r>
      <w:r w:rsidR="00CF06EB">
        <w:t xml:space="preserve">se </w:t>
      </w:r>
      <w:r w:rsidR="005803B6">
        <w:t>le pasa un documento de texto externo al programa.</w:t>
      </w:r>
    </w:p>
    <w:p w14:paraId="0D4E7748" w14:textId="20AAC5DC" w:rsidR="00B0533B" w:rsidRDefault="00B0533B" w:rsidP="00D72E40"/>
    <w:p w14:paraId="6F334D54" w14:textId="63C46F18" w:rsidR="007B4D2E" w:rsidRPr="002A11CE" w:rsidRDefault="007B4D2E" w:rsidP="00E365C2">
      <w:pPr>
        <w:pStyle w:val="Prrafodelista"/>
        <w:numPr>
          <w:ilvl w:val="0"/>
          <w:numId w:val="12"/>
        </w:numPr>
        <w:rPr>
          <w:b/>
          <w:bCs/>
        </w:rPr>
      </w:pPr>
      <w:r w:rsidRPr="002A11CE">
        <w:rPr>
          <w:b/>
          <w:bCs/>
        </w:rPr>
        <w:t>En las dos siguientes funciones se va a reservar espacio de memoria de forma dinámica para el almacenamiento de las N líneas de texto. Esto va a ser posible gracias a una variable local que va a guardarlas y que se va a inicializar al principio del método.</w:t>
      </w:r>
    </w:p>
    <w:p w14:paraId="642377C0" w14:textId="77777777" w:rsidR="007B4D2E" w:rsidRDefault="007B4D2E" w:rsidP="00D72E40"/>
    <w:p w14:paraId="7D81D039" w14:textId="2402F62C" w:rsidR="007B4D2E" w:rsidRDefault="00B0533B" w:rsidP="00D72E40">
      <w:pPr>
        <w:rPr>
          <w:sz w:val="22"/>
          <w:szCs w:val="28"/>
          <w:u w:val="single"/>
        </w:rPr>
      </w:pPr>
      <w:r w:rsidRPr="00B0533B">
        <w:rPr>
          <w:sz w:val="22"/>
          <w:szCs w:val="28"/>
          <w:u w:val="single"/>
        </w:rPr>
        <w:t>Función Tail:</w:t>
      </w:r>
    </w:p>
    <w:p w14:paraId="47D6428E" w14:textId="35B31F05" w:rsidR="00B0533B" w:rsidRDefault="00B0533B" w:rsidP="00D72E40">
      <w:r>
        <w:t xml:space="preserve">Tail se </w:t>
      </w:r>
      <w:r w:rsidR="007B4D2E">
        <w:t>puede dividir en dos claros segmentos:</w:t>
      </w:r>
    </w:p>
    <w:p w14:paraId="33B9CF9E" w14:textId="43304159" w:rsidR="007B4D2E" w:rsidRDefault="007B4D2E" w:rsidP="007B4D2E">
      <w:pPr>
        <w:pStyle w:val="Prrafodelista"/>
        <w:numPr>
          <w:ilvl w:val="0"/>
          <w:numId w:val="14"/>
        </w:numPr>
      </w:pPr>
      <w:r>
        <w:t>Primer segmento: se va a encarga</w:t>
      </w:r>
      <w:r w:rsidR="00AC01BD">
        <w:t>r</w:t>
      </w:r>
      <w:r>
        <w:t xml:space="preserve"> de ir guardando las líneas de texto. Cuando el array este completo se va a ir substituyendo la línea más antigua por la línea nueva. De esta forma se consigue que no se tenga que almacenar toda la información introducida por el usuario haciendo que no se tenga que </w:t>
      </w:r>
      <w:r w:rsidR="005670C2">
        <w:t>reservar</w:t>
      </w:r>
      <w:r>
        <w:t xml:space="preserve"> cantidades insanas de memoria.</w:t>
      </w:r>
    </w:p>
    <w:p w14:paraId="3CFB9704" w14:textId="3765D958" w:rsidR="00AC01BD" w:rsidRDefault="0059160A" w:rsidP="007B4D2E">
      <w:pPr>
        <w:pStyle w:val="Prrafodelista"/>
        <w:numPr>
          <w:ilvl w:val="0"/>
          <w:numId w:val="14"/>
        </w:numPr>
      </w:pPr>
      <w:r>
        <w:t xml:space="preserve">Segundo segmento: se enfoca en mostrar la información contenida en el array. Primero se va a mostrar la línea más antigua por ello necesitamos saber </w:t>
      </w:r>
      <w:r w:rsidR="005670C2">
        <w:t>dónde</w:t>
      </w:r>
      <w:r>
        <w:t xml:space="preserve"> se quedó el índice para poder imprimir a partir de este (índice va a tener más una posición del valor en el que realmente se </w:t>
      </w:r>
      <w:r w:rsidR="00EB6DD6">
        <w:t>quedó</w:t>
      </w:r>
      <w:r>
        <w:t>).</w:t>
      </w:r>
    </w:p>
    <w:p w14:paraId="7518921E" w14:textId="709D0970" w:rsidR="005A149B" w:rsidRDefault="005A149B" w:rsidP="005A149B"/>
    <w:p w14:paraId="537FEF51" w14:textId="5EA63037" w:rsidR="005A149B" w:rsidRDefault="005A149B" w:rsidP="005A149B">
      <w:pPr>
        <w:rPr>
          <w:sz w:val="22"/>
          <w:szCs w:val="28"/>
          <w:u w:val="single"/>
        </w:rPr>
      </w:pPr>
      <w:r w:rsidRPr="005A149B">
        <w:rPr>
          <w:sz w:val="22"/>
          <w:szCs w:val="28"/>
          <w:u w:val="single"/>
        </w:rPr>
        <w:t xml:space="preserve">Función </w:t>
      </w:r>
      <w:proofErr w:type="spellStart"/>
      <w:r w:rsidRPr="005A149B">
        <w:rPr>
          <w:sz w:val="22"/>
          <w:szCs w:val="28"/>
          <w:u w:val="single"/>
        </w:rPr>
        <w:t>Longlines</w:t>
      </w:r>
      <w:proofErr w:type="spellEnd"/>
      <w:r w:rsidRPr="005A149B">
        <w:rPr>
          <w:sz w:val="22"/>
          <w:szCs w:val="28"/>
          <w:u w:val="single"/>
        </w:rPr>
        <w:t>:</w:t>
      </w:r>
    </w:p>
    <w:p w14:paraId="2894A6FE" w14:textId="5388A671" w:rsidR="005A149B" w:rsidRDefault="00E365C2" w:rsidP="005A149B">
      <w:r>
        <w:t>Por último,</w:t>
      </w:r>
      <w:r w:rsidR="00616280">
        <w:t xml:space="preserve"> esta función la podemos </w:t>
      </w:r>
      <w:r w:rsidR="002A11CE">
        <w:t>segmentar</w:t>
      </w:r>
      <w:r w:rsidR="00616280">
        <w:t xml:space="preserve"> en 3 partes:</w:t>
      </w:r>
    </w:p>
    <w:p w14:paraId="3EEB2228" w14:textId="09C2342D" w:rsidR="00616280" w:rsidRDefault="00F709F5" w:rsidP="00616280">
      <w:pPr>
        <w:pStyle w:val="Prrafodelista"/>
        <w:numPr>
          <w:ilvl w:val="0"/>
          <w:numId w:val="14"/>
        </w:numPr>
      </w:pPr>
      <w:r>
        <w:t>Primera segmentación: encargado</w:t>
      </w:r>
      <w:r w:rsidR="003E5ACC">
        <w:t xml:space="preserve"> </w:t>
      </w:r>
      <w:r w:rsidR="0073208E">
        <w:t xml:space="preserve">de introducir la información </w:t>
      </w:r>
      <w:r w:rsidR="00D4184C">
        <w:t>de la entrada estándar</w:t>
      </w:r>
      <w:r w:rsidR="0073208E">
        <w:t>. En un primer momento se meten en el array las N primeras líneas sin comprobar nada sobre su longitud. Tras esto, se va a buscar la línea cuya longitud es menor y se sustituirá en el caso que la nueva línea introducida tenga mayor número de caracteres. Esto ocurrirá hasta que el usuario quiera terminar.</w:t>
      </w:r>
    </w:p>
    <w:p w14:paraId="6FFD5349" w14:textId="15D8042D" w:rsidR="0073208E" w:rsidRDefault="00DB7EC7" w:rsidP="00616280">
      <w:pPr>
        <w:pStyle w:val="Prrafodelista"/>
        <w:numPr>
          <w:ilvl w:val="0"/>
          <w:numId w:val="14"/>
        </w:numPr>
      </w:pPr>
      <w:r>
        <w:t>Segunda segmentación: t</w:t>
      </w:r>
      <w:r w:rsidR="0073208E">
        <w:t xml:space="preserve">ras </w:t>
      </w:r>
      <w:r>
        <w:t>la</w:t>
      </w:r>
      <w:r w:rsidR="0073208E">
        <w:t xml:space="preserve"> introducción de información, se ordenará el array mediante el uso del algoritmo de la burbuja.</w:t>
      </w:r>
      <w:r w:rsidR="002F53FE">
        <w:t xml:space="preserve"> </w:t>
      </w:r>
    </w:p>
    <w:p w14:paraId="3C7A2F5E" w14:textId="0F085C6A" w:rsidR="00AC7C70" w:rsidRDefault="00DB7EC7" w:rsidP="00616280">
      <w:pPr>
        <w:pStyle w:val="Prrafodelista"/>
        <w:numPr>
          <w:ilvl w:val="0"/>
          <w:numId w:val="14"/>
        </w:numPr>
      </w:pPr>
      <w:r>
        <w:t>Tercera segmentación: p</w:t>
      </w:r>
      <w:r w:rsidR="00AC7C70">
        <w:t>ara terminar, el programa recorrerá el array mostrando su contenido.</w:t>
      </w:r>
    </w:p>
    <w:p w14:paraId="4ECE1730" w14:textId="4800F008" w:rsidR="00B676E2" w:rsidRDefault="00B676E2" w:rsidP="00B676E2">
      <w:pPr>
        <w:pStyle w:val="Prrafodelista"/>
        <w:jc w:val="center"/>
      </w:pPr>
      <w:r>
        <w:rPr>
          <w:noProof/>
        </w:rPr>
        <w:drawing>
          <wp:inline distT="0" distB="0" distL="0" distR="0" wp14:anchorId="37C74451" wp14:editId="00AE67AB">
            <wp:extent cx="2800350" cy="1474112"/>
            <wp:effectExtent l="0" t="0" r="0" b="0"/>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5307" cy="1476721"/>
                    </a:xfrm>
                    <a:prstGeom prst="rect">
                      <a:avLst/>
                    </a:prstGeom>
                    <a:noFill/>
                    <a:ln>
                      <a:noFill/>
                    </a:ln>
                  </pic:spPr>
                </pic:pic>
              </a:graphicData>
            </a:graphic>
          </wp:inline>
        </w:drawing>
      </w:r>
    </w:p>
    <w:p w14:paraId="6705491B" w14:textId="58DCC288" w:rsidR="00B676E2" w:rsidRPr="00B676E2" w:rsidRDefault="00B676E2" w:rsidP="00B676E2">
      <w:pPr>
        <w:pStyle w:val="Prrafodelista"/>
        <w:jc w:val="center"/>
        <w:rPr>
          <w:b/>
          <w:bCs/>
        </w:rPr>
      </w:pPr>
      <w:r>
        <w:rPr>
          <w:b/>
          <w:bCs/>
        </w:rPr>
        <w:t>Pseudocódigo: Algoritmo de la burbuja.</w:t>
      </w:r>
    </w:p>
    <w:p w14:paraId="39E0A09C" w14:textId="45BBB5FA" w:rsidR="00996856" w:rsidRDefault="00F94257" w:rsidP="00F94257">
      <w:pPr>
        <w:pStyle w:val="Ttulo2"/>
      </w:pPr>
      <w:bookmarkStart w:id="7" w:name="_Toc115812635"/>
      <w:r>
        <w:t>Principales Funciones</w:t>
      </w:r>
      <w:bookmarkEnd w:id="7"/>
    </w:p>
    <w:p w14:paraId="78592EE5" w14:textId="22DD19C6" w:rsidR="00651B9B" w:rsidRDefault="00651B9B" w:rsidP="00651B9B">
      <w:pPr>
        <w:rPr>
          <w:b/>
          <w:bCs/>
          <w:highlight w:val="yellow"/>
        </w:rPr>
      </w:pPr>
      <w:r w:rsidRPr="00996856">
        <w:rPr>
          <w:b/>
          <w:bCs/>
          <w:highlight w:val="yellow"/>
        </w:rPr>
        <w:t xml:space="preserve">&lt;&lt; DESCRIPCIÓN DE LAS PRINCIPALES FUNCIONES IMPLEMENTADAS </w:t>
      </w:r>
      <w:r w:rsidR="00A74653">
        <w:rPr>
          <w:b/>
          <w:bCs/>
          <w:highlight w:val="yellow"/>
        </w:rPr>
        <w:t>INCLUYENDO LA FUNCIÓN PRINCIPAL, MAIN</w:t>
      </w:r>
      <w:r w:rsidRPr="00996856">
        <w:rPr>
          <w:b/>
          <w:bCs/>
          <w:highlight w:val="yellow"/>
        </w:rPr>
        <w:t>&gt;&gt;</w:t>
      </w:r>
    </w:p>
    <w:p w14:paraId="173294C7" w14:textId="7C1A33EC" w:rsidR="00C001D3" w:rsidRDefault="00C001D3" w:rsidP="00651B9B">
      <w:pPr>
        <w:rPr>
          <w:b/>
          <w:bCs/>
          <w:highlight w:val="yellow"/>
        </w:rPr>
      </w:pPr>
      <w:r>
        <w:rPr>
          <w:b/>
          <w:bCs/>
          <w:highlight w:val="yellow"/>
        </w:rPr>
        <w:lastRenderedPageBreak/>
        <w:t>&lt;&lt; UTILIZAR EL FORMATO DE LA SIGUIENTE TABLA PARA CADA FUNCIÓN &gt;&gt;</w:t>
      </w:r>
    </w:p>
    <w:tbl>
      <w:tblPr>
        <w:tblStyle w:val="Tablaconcuadrcula"/>
        <w:tblW w:w="10060" w:type="dxa"/>
        <w:tblLook w:val="04A0" w:firstRow="1" w:lastRow="0" w:firstColumn="1" w:lastColumn="0" w:noHBand="0" w:noVBand="1"/>
      </w:tblPr>
      <w:tblGrid>
        <w:gridCol w:w="1588"/>
        <w:gridCol w:w="2155"/>
        <w:gridCol w:w="1890"/>
        <w:gridCol w:w="1058"/>
        <w:gridCol w:w="3369"/>
      </w:tblGrid>
      <w:tr w:rsidR="00C001D3" w:rsidRPr="00C001D3" w14:paraId="7AD9E172" w14:textId="77777777" w:rsidTr="0027105B">
        <w:trPr>
          <w:trHeight w:val="271"/>
        </w:trPr>
        <w:tc>
          <w:tcPr>
            <w:tcW w:w="1588" w:type="dxa"/>
          </w:tcPr>
          <w:p w14:paraId="3722912C" w14:textId="77777777" w:rsidR="00C001D3" w:rsidRPr="00C001D3" w:rsidRDefault="00C001D3" w:rsidP="00651B9B">
            <w:pPr>
              <w:rPr>
                <w:b/>
                <w:bCs/>
              </w:rPr>
            </w:pPr>
          </w:p>
        </w:tc>
        <w:tc>
          <w:tcPr>
            <w:tcW w:w="2155" w:type="dxa"/>
          </w:tcPr>
          <w:p w14:paraId="44281130" w14:textId="26E607FC" w:rsidR="00C001D3" w:rsidRPr="004963AE" w:rsidRDefault="0027105B" w:rsidP="00651B9B">
            <w:pPr>
              <w:rPr>
                <w:b/>
                <w:bCs/>
              </w:rPr>
            </w:pPr>
            <w:proofErr w:type="spellStart"/>
            <w:r>
              <w:rPr>
                <w:b/>
                <w:bCs/>
              </w:rPr>
              <w:t>comprobarArgumentos</w:t>
            </w:r>
            <w:proofErr w:type="spellEnd"/>
          </w:p>
        </w:tc>
        <w:tc>
          <w:tcPr>
            <w:tcW w:w="1890" w:type="dxa"/>
            <w:shd w:val="clear" w:color="auto" w:fill="BFBFBF" w:themeFill="background1" w:themeFillShade="BF"/>
          </w:tcPr>
          <w:p w14:paraId="50282DDC" w14:textId="15020AC8" w:rsidR="00C001D3" w:rsidRPr="004963AE" w:rsidRDefault="00C001D3" w:rsidP="00651B9B">
            <w:pPr>
              <w:rPr>
                <w:b/>
                <w:bCs/>
              </w:rPr>
            </w:pPr>
            <w:r w:rsidRPr="004963AE">
              <w:rPr>
                <w:b/>
                <w:bCs/>
              </w:rPr>
              <w:t>Nombre</w:t>
            </w:r>
          </w:p>
        </w:tc>
        <w:tc>
          <w:tcPr>
            <w:tcW w:w="1058" w:type="dxa"/>
            <w:shd w:val="clear" w:color="auto" w:fill="BFBFBF" w:themeFill="background1" w:themeFillShade="BF"/>
          </w:tcPr>
          <w:p w14:paraId="30743F71" w14:textId="4C4070C0" w:rsidR="00C001D3" w:rsidRPr="004963AE" w:rsidRDefault="00C001D3" w:rsidP="00651B9B">
            <w:pPr>
              <w:rPr>
                <w:b/>
                <w:bCs/>
              </w:rPr>
            </w:pPr>
            <w:r w:rsidRPr="004963AE">
              <w:rPr>
                <w:b/>
                <w:bCs/>
              </w:rPr>
              <w:t>Tipo</w:t>
            </w:r>
          </w:p>
        </w:tc>
        <w:tc>
          <w:tcPr>
            <w:tcW w:w="3369" w:type="dxa"/>
            <w:shd w:val="clear" w:color="auto" w:fill="BFBFBF" w:themeFill="background1" w:themeFillShade="BF"/>
          </w:tcPr>
          <w:p w14:paraId="76B2A8D1" w14:textId="3DEA8F52" w:rsidR="00C001D3" w:rsidRPr="004963AE" w:rsidRDefault="00C001D3" w:rsidP="00651B9B">
            <w:pPr>
              <w:rPr>
                <w:b/>
                <w:bCs/>
              </w:rPr>
            </w:pPr>
            <w:r w:rsidRPr="004963AE">
              <w:rPr>
                <w:b/>
                <w:bCs/>
              </w:rPr>
              <w:t>Descripción</w:t>
            </w:r>
          </w:p>
        </w:tc>
      </w:tr>
      <w:tr w:rsidR="00C001D3" w:rsidRPr="00C001D3" w14:paraId="58139082" w14:textId="77777777" w:rsidTr="0027105B">
        <w:trPr>
          <w:trHeight w:val="449"/>
        </w:trPr>
        <w:tc>
          <w:tcPr>
            <w:tcW w:w="1588" w:type="dxa"/>
            <w:shd w:val="clear" w:color="auto" w:fill="BFBFBF" w:themeFill="background1" w:themeFillShade="BF"/>
          </w:tcPr>
          <w:p w14:paraId="13AABE9D" w14:textId="36CCD1B5" w:rsidR="00C001D3" w:rsidRPr="00C001D3" w:rsidRDefault="00C001D3" w:rsidP="00651B9B">
            <w:pPr>
              <w:rPr>
                <w:b/>
                <w:bCs/>
              </w:rPr>
            </w:pPr>
            <w:r>
              <w:rPr>
                <w:b/>
                <w:bCs/>
              </w:rPr>
              <w:t>Argumentos</w:t>
            </w:r>
          </w:p>
        </w:tc>
        <w:tc>
          <w:tcPr>
            <w:tcW w:w="2155" w:type="dxa"/>
          </w:tcPr>
          <w:p w14:paraId="185F4B9A" w14:textId="4F8F426A" w:rsidR="00C001D3" w:rsidRPr="004963AE" w:rsidRDefault="00C001D3" w:rsidP="00651B9B">
            <w:r w:rsidRPr="004963AE">
              <w:t>Argumento 1</w:t>
            </w:r>
          </w:p>
        </w:tc>
        <w:tc>
          <w:tcPr>
            <w:tcW w:w="1890" w:type="dxa"/>
          </w:tcPr>
          <w:p w14:paraId="1AE42020" w14:textId="68BAFDDD" w:rsidR="00C001D3" w:rsidRPr="00C001D3" w:rsidRDefault="0027105B" w:rsidP="00651B9B">
            <w:pPr>
              <w:rPr>
                <w:b/>
                <w:bCs/>
              </w:rPr>
            </w:pPr>
            <w:proofErr w:type="spellStart"/>
            <w:r>
              <w:rPr>
                <w:b/>
                <w:bCs/>
              </w:rPr>
              <w:t>argc</w:t>
            </w:r>
            <w:proofErr w:type="spellEnd"/>
          </w:p>
        </w:tc>
        <w:tc>
          <w:tcPr>
            <w:tcW w:w="1058" w:type="dxa"/>
          </w:tcPr>
          <w:p w14:paraId="3CB1228C" w14:textId="5958C66F" w:rsidR="00C001D3" w:rsidRPr="00C001D3" w:rsidRDefault="0027105B" w:rsidP="00651B9B">
            <w:pPr>
              <w:rPr>
                <w:b/>
                <w:bCs/>
              </w:rPr>
            </w:pPr>
            <w:proofErr w:type="spellStart"/>
            <w:r>
              <w:rPr>
                <w:b/>
                <w:bCs/>
              </w:rPr>
              <w:t>int</w:t>
            </w:r>
            <w:proofErr w:type="spellEnd"/>
          </w:p>
        </w:tc>
        <w:tc>
          <w:tcPr>
            <w:tcW w:w="3369" w:type="dxa"/>
          </w:tcPr>
          <w:p w14:paraId="7287342A" w14:textId="3E7C11A0" w:rsidR="00C001D3" w:rsidRPr="00C001D3" w:rsidRDefault="0027105B" w:rsidP="00651B9B">
            <w:pPr>
              <w:rPr>
                <w:b/>
                <w:bCs/>
              </w:rPr>
            </w:pPr>
            <w:r>
              <w:rPr>
                <w:b/>
                <w:bCs/>
              </w:rPr>
              <w:t>Número de argumentos que se pasan.</w:t>
            </w:r>
          </w:p>
        </w:tc>
      </w:tr>
      <w:tr w:rsidR="00C001D3" w:rsidRPr="00C001D3" w14:paraId="3E2454BB" w14:textId="77777777" w:rsidTr="0027105B">
        <w:trPr>
          <w:trHeight w:val="60"/>
        </w:trPr>
        <w:tc>
          <w:tcPr>
            <w:tcW w:w="1588" w:type="dxa"/>
          </w:tcPr>
          <w:p w14:paraId="019BBBC6" w14:textId="77777777" w:rsidR="00C001D3" w:rsidRPr="00C001D3" w:rsidRDefault="00C001D3" w:rsidP="00651B9B">
            <w:pPr>
              <w:rPr>
                <w:b/>
                <w:bCs/>
              </w:rPr>
            </w:pPr>
          </w:p>
        </w:tc>
        <w:tc>
          <w:tcPr>
            <w:tcW w:w="2155" w:type="dxa"/>
          </w:tcPr>
          <w:p w14:paraId="4E7F47A9" w14:textId="1ACED92E" w:rsidR="00C001D3" w:rsidRPr="004963AE" w:rsidRDefault="00C001D3" w:rsidP="00651B9B">
            <w:r w:rsidRPr="004963AE">
              <w:t>Argumento 2</w:t>
            </w:r>
          </w:p>
        </w:tc>
        <w:tc>
          <w:tcPr>
            <w:tcW w:w="1890" w:type="dxa"/>
          </w:tcPr>
          <w:p w14:paraId="03ED0919" w14:textId="5F4290BA" w:rsidR="00C001D3" w:rsidRPr="00C001D3" w:rsidRDefault="0027105B" w:rsidP="00651B9B">
            <w:pPr>
              <w:rPr>
                <w:b/>
                <w:bCs/>
              </w:rPr>
            </w:pPr>
            <w:proofErr w:type="spellStart"/>
            <w:proofErr w:type="gramStart"/>
            <w:r>
              <w:rPr>
                <w:b/>
                <w:bCs/>
              </w:rPr>
              <w:t>argv</w:t>
            </w:r>
            <w:proofErr w:type="spellEnd"/>
            <w:r>
              <w:rPr>
                <w:b/>
                <w:bCs/>
              </w:rPr>
              <w:t>[</w:t>
            </w:r>
            <w:proofErr w:type="gramEnd"/>
            <w:r>
              <w:rPr>
                <w:b/>
                <w:bCs/>
              </w:rPr>
              <w:t>]</w:t>
            </w:r>
          </w:p>
        </w:tc>
        <w:tc>
          <w:tcPr>
            <w:tcW w:w="1058" w:type="dxa"/>
          </w:tcPr>
          <w:p w14:paraId="3782B5D6" w14:textId="401A511D" w:rsidR="00C001D3" w:rsidRPr="00C001D3" w:rsidRDefault="0027105B" w:rsidP="00651B9B">
            <w:pPr>
              <w:rPr>
                <w:b/>
                <w:bCs/>
              </w:rPr>
            </w:pPr>
            <w:proofErr w:type="spellStart"/>
            <w:r>
              <w:rPr>
                <w:b/>
                <w:bCs/>
              </w:rPr>
              <w:t>char</w:t>
            </w:r>
            <w:proofErr w:type="spellEnd"/>
            <w:r>
              <w:rPr>
                <w:b/>
                <w:bCs/>
              </w:rPr>
              <w:t xml:space="preserve"> *</w:t>
            </w:r>
          </w:p>
        </w:tc>
        <w:tc>
          <w:tcPr>
            <w:tcW w:w="3369" w:type="dxa"/>
          </w:tcPr>
          <w:p w14:paraId="2C869D99" w14:textId="7A8E41B7" w:rsidR="00C001D3" w:rsidRPr="00C001D3" w:rsidRDefault="0027105B" w:rsidP="00651B9B">
            <w:pPr>
              <w:rPr>
                <w:b/>
                <w:bCs/>
              </w:rPr>
            </w:pPr>
            <w:r>
              <w:rPr>
                <w:b/>
                <w:bCs/>
              </w:rPr>
              <w:t>Array que guarda los argumentos pasados.</w:t>
            </w:r>
          </w:p>
        </w:tc>
      </w:tr>
      <w:tr w:rsidR="00C001D3" w:rsidRPr="00C001D3" w14:paraId="77A4958F" w14:textId="77777777" w:rsidTr="0027105B">
        <w:tc>
          <w:tcPr>
            <w:tcW w:w="1588" w:type="dxa"/>
            <w:shd w:val="clear" w:color="auto" w:fill="BFBFBF" w:themeFill="background1" w:themeFillShade="BF"/>
          </w:tcPr>
          <w:p w14:paraId="510BF9B9" w14:textId="706B1E32" w:rsidR="00C001D3" w:rsidRPr="00C001D3" w:rsidRDefault="00C001D3" w:rsidP="00651B9B">
            <w:pPr>
              <w:rPr>
                <w:b/>
                <w:bCs/>
              </w:rPr>
            </w:pPr>
            <w:r>
              <w:rPr>
                <w:b/>
                <w:bCs/>
              </w:rPr>
              <w:t>Variables Locales</w:t>
            </w:r>
          </w:p>
        </w:tc>
        <w:tc>
          <w:tcPr>
            <w:tcW w:w="2155" w:type="dxa"/>
          </w:tcPr>
          <w:p w14:paraId="5377FC6E" w14:textId="15CF2E82" w:rsidR="00C001D3" w:rsidRPr="004963AE" w:rsidRDefault="00C001D3" w:rsidP="00651B9B">
            <w:r w:rsidRPr="004963AE">
              <w:t>Variable 1</w:t>
            </w:r>
          </w:p>
        </w:tc>
        <w:tc>
          <w:tcPr>
            <w:tcW w:w="1890" w:type="dxa"/>
          </w:tcPr>
          <w:p w14:paraId="3D1BFA14" w14:textId="60DAF6AB" w:rsidR="00C001D3" w:rsidRPr="00C001D3" w:rsidRDefault="0027105B" w:rsidP="00651B9B">
            <w:pPr>
              <w:rPr>
                <w:b/>
                <w:bCs/>
              </w:rPr>
            </w:pPr>
            <w:proofErr w:type="spellStart"/>
            <w:r>
              <w:rPr>
                <w:b/>
                <w:bCs/>
              </w:rPr>
              <w:t>lineas</w:t>
            </w:r>
            <w:proofErr w:type="spellEnd"/>
          </w:p>
        </w:tc>
        <w:tc>
          <w:tcPr>
            <w:tcW w:w="1058" w:type="dxa"/>
          </w:tcPr>
          <w:p w14:paraId="75559D3D" w14:textId="664C4FE8" w:rsidR="00C001D3" w:rsidRPr="00C001D3" w:rsidRDefault="0027105B" w:rsidP="00651B9B">
            <w:pPr>
              <w:rPr>
                <w:b/>
                <w:bCs/>
              </w:rPr>
            </w:pPr>
            <w:proofErr w:type="spellStart"/>
            <w:r>
              <w:rPr>
                <w:b/>
                <w:bCs/>
              </w:rPr>
              <w:t>int</w:t>
            </w:r>
            <w:proofErr w:type="spellEnd"/>
          </w:p>
        </w:tc>
        <w:tc>
          <w:tcPr>
            <w:tcW w:w="3369" w:type="dxa"/>
          </w:tcPr>
          <w:p w14:paraId="707E3467" w14:textId="40BACD1E" w:rsidR="00C001D3" w:rsidRPr="00C001D3" w:rsidRDefault="0027105B" w:rsidP="00651B9B">
            <w:pPr>
              <w:rPr>
                <w:b/>
                <w:bCs/>
              </w:rPr>
            </w:pPr>
            <w:r>
              <w:rPr>
                <w:b/>
                <w:bCs/>
              </w:rPr>
              <w:t>Variable que contiene el número de líneas</w:t>
            </w:r>
            <w:r w:rsidR="00686C42">
              <w:rPr>
                <w:b/>
                <w:bCs/>
              </w:rPr>
              <w:t>.</w:t>
            </w:r>
          </w:p>
        </w:tc>
      </w:tr>
      <w:tr w:rsidR="00C001D3" w:rsidRPr="00C001D3" w14:paraId="1F68342E" w14:textId="77777777" w:rsidTr="0027105B">
        <w:trPr>
          <w:trHeight w:val="70"/>
        </w:trPr>
        <w:tc>
          <w:tcPr>
            <w:tcW w:w="1588" w:type="dxa"/>
            <w:shd w:val="clear" w:color="auto" w:fill="BFBFBF" w:themeFill="background1" w:themeFillShade="BF"/>
          </w:tcPr>
          <w:p w14:paraId="530780EB" w14:textId="1822ABD1" w:rsidR="00C001D3" w:rsidRPr="00C001D3" w:rsidRDefault="00C001D3" w:rsidP="00CA11A2">
            <w:pPr>
              <w:rPr>
                <w:b/>
                <w:bCs/>
              </w:rPr>
            </w:pPr>
            <w:r>
              <w:rPr>
                <w:b/>
                <w:bCs/>
              </w:rPr>
              <w:t>Valor Devuelto</w:t>
            </w:r>
          </w:p>
        </w:tc>
        <w:tc>
          <w:tcPr>
            <w:tcW w:w="2155" w:type="dxa"/>
            <w:shd w:val="clear" w:color="auto" w:fill="auto"/>
          </w:tcPr>
          <w:p w14:paraId="61E9A2BE" w14:textId="2F2BDE3F" w:rsidR="00C001D3" w:rsidRPr="00C001D3" w:rsidRDefault="0027105B" w:rsidP="00CA11A2">
            <w:pPr>
              <w:rPr>
                <w:b/>
                <w:bCs/>
              </w:rPr>
            </w:pPr>
            <w:proofErr w:type="spellStart"/>
            <w:r>
              <w:rPr>
                <w:b/>
                <w:bCs/>
              </w:rPr>
              <w:t>lineas</w:t>
            </w:r>
            <w:proofErr w:type="spellEnd"/>
          </w:p>
        </w:tc>
        <w:tc>
          <w:tcPr>
            <w:tcW w:w="1890" w:type="dxa"/>
            <w:shd w:val="clear" w:color="auto" w:fill="auto"/>
          </w:tcPr>
          <w:p w14:paraId="5B153807" w14:textId="3641F105" w:rsidR="00C001D3" w:rsidRPr="00C001D3" w:rsidRDefault="00C001D3" w:rsidP="00CA11A2">
            <w:pPr>
              <w:rPr>
                <w:b/>
                <w:bCs/>
              </w:rPr>
            </w:pPr>
          </w:p>
        </w:tc>
        <w:tc>
          <w:tcPr>
            <w:tcW w:w="1058" w:type="dxa"/>
          </w:tcPr>
          <w:p w14:paraId="581338B0" w14:textId="77777777" w:rsidR="00C001D3" w:rsidRPr="00C001D3" w:rsidRDefault="00C001D3" w:rsidP="00CA11A2">
            <w:pPr>
              <w:rPr>
                <w:b/>
                <w:bCs/>
              </w:rPr>
            </w:pPr>
          </w:p>
        </w:tc>
        <w:tc>
          <w:tcPr>
            <w:tcW w:w="3369" w:type="dxa"/>
          </w:tcPr>
          <w:p w14:paraId="74729119" w14:textId="542EB894" w:rsidR="00C001D3" w:rsidRPr="00C001D3" w:rsidRDefault="00167467" w:rsidP="00CA11A2">
            <w:pPr>
              <w:rPr>
                <w:b/>
                <w:bCs/>
              </w:rPr>
            </w:pPr>
            <w:r>
              <w:rPr>
                <w:b/>
                <w:bCs/>
              </w:rPr>
              <w:t>Futuro valor de N</w:t>
            </w:r>
          </w:p>
        </w:tc>
      </w:tr>
      <w:tr w:rsidR="00C001D3" w:rsidRPr="00C001D3" w14:paraId="0760FEDC" w14:textId="77777777" w:rsidTr="0027105B">
        <w:tc>
          <w:tcPr>
            <w:tcW w:w="1588" w:type="dxa"/>
            <w:shd w:val="clear" w:color="auto" w:fill="BFBFBF" w:themeFill="background1" w:themeFillShade="BF"/>
          </w:tcPr>
          <w:p w14:paraId="7BA69A88" w14:textId="6B4DCDCD" w:rsidR="00C001D3" w:rsidRPr="00C001D3" w:rsidRDefault="00C001D3" w:rsidP="00CA11A2">
            <w:pPr>
              <w:rPr>
                <w:b/>
                <w:bCs/>
              </w:rPr>
            </w:pPr>
            <w:r>
              <w:rPr>
                <w:b/>
                <w:bCs/>
              </w:rPr>
              <w:t>Descripción de la Función</w:t>
            </w:r>
          </w:p>
        </w:tc>
        <w:tc>
          <w:tcPr>
            <w:tcW w:w="2155" w:type="dxa"/>
          </w:tcPr>
          <w:p w14:paraId="41833ABC" w14:textId="65800009" w:rsidR="00C001D3" w:rsidRPr="00C001D3" w:rsidRDefault="0027105B" w:rsidP="00CA11A2">
            <w:pPr>
              <w:rPr>
                <w:b/>
                <w:bCs/>
              </w:rPr>
            </w:pPr>
            <w:r>
              <w:rPr>
                <w:b/>
                <w:bCs/>
              </w:rPr>
              <w:t>Se comprueba que se han introducido los argumentos correctamente.</w:t>
            </w:r>
          </w:p>
        </w:tc>
        <w:tc>
          <w:tcPr>
            <w:tcW w:w="1890" w:type="dxa"/>
          </w:tcPr>
          <w:p w14:paraId="6271045A" w14:textId="77777777" w:rsidR="00C001D3" w:rsidRPr="00C001D3" w:rsidRDefault="00C001D3" w:rsidP="00CA11A2">
            <w:pPr>
              <w:rPr>
                <w:b/>
                <w:bCs/>
              </w:rPr>
            </w:pPr>
          </w:p>
        </w:tc>
        <w:tc>
          <w:tcPr>
            <w:tcW w:w="1058" w:type="dxa"/>
          </w:tcPr>
          <w:p w14:paraId="24C0EA88" w14:textId="77777777" w:rsidR="00C001D3" w:rsidRPr="00C001D3" w:rsidRDefault="00C001D3" w:rsidP="00CA11A2">
            <w:pPr>
              <w:rPr>
                <w:b/>
                <w:bCs/>
              </w:rPr>
            </w:pPr>
          </w:p>
        </w:tc>
        <w:tc>
          <w:tcPr>
            <w:tcW w:w="3369" w:type="dxa"/>
          </w:tcPr>
          <w:p w14:paraId="17F22439" w14:textId="77777777" w:rsidR="00C001D3" w:rsidRPr="00C001D3" w:rsidRDefault="00C001D3" w:rsidP="00CA11A2">
            <w:pPr>
              <w:rPr>
                <w:b/>
                <w:bCs/>
              </w:rPr>
            </w:pPr>
          </w:p>
        </w:tc>
      </w:tr>
    </w:tbl>
    <w:p w14:paraId="1CA82F60" w14:textId="5DEDBFD5" w:rsidR="00167467" w:rsidRDefault="00167467" w:rsidP="00793754">
      <w:pPr>
        <w:pStyle w:val="Ttulo2"/>
      </w:pPr>
      <w:bookmarkStart w:id="8" w:name="_Toc115812636"/>
    </w:p>
    <w:p w14:paraId="04E52CF1" w14:textId="77777777" w:rsidR="00686C42" w:rsidRPr="00686C42" w:rsidRDefault="00686C42" w:rsidP="00686C42"/>
    <w:tbl>
      <w:tblPr>
        <w:tblStyle w:val="Tablaconcuadrcula"/>
        <w:tblW w:w="10060" w:type="dxa"/>
        <w:tblLook w:val="04A0" w:firstRow="1" w:lastRow="0" w:firstColumn="1" w:lastColumn="0" w:noHBand="0" w:noVBand="1"/>
      </w:tblPr>
      <w:tblGrid>
        <w:gridCol w:w="1588"/>
        <w:gridCol w:w="2155"/>
        <w:gridCol w:w="1890"/>
        <w:gridCol w:w="1058"/>
        <w:gridCol w:w="3369"/>
      </w:tblGrid>
      <w:tr w:rsidR="00167467" w:rsidRPr="00C001D3" w14:paraId="74D1EA50" w14:textId="77777777" w:rsidTr="006B0C9B">
        <w:trPr>
          <w:trHeight w:val="271"/>
        </w:trPr>
        <w:tc>
          <w:tcPr>
            <w:tcW w:w="1588" w:type="dxa"/>
          </w:tcPr>
          <w:p w14:paraId="6AF45170" w14:textId="77777777" w:rsidR="00167467" w:rsidRPr="00C001D3" w:rsidRDefault="00167467" w:rsidP="006B0C9B">
            <w:pPr>
              <w:rPr>
                <w:b/>
                <w:bCs/>
              </w:rPr>
            </w:pPr>
          </w:p>
        </w:tc>
        <w:tc>
          <w:tcPr>
            <w:tcW w:w="2155" w:type="dxa"/>
          </w:tcPr>
          <w:p w14:paraId="39E523D5" w14:textId="4E3D2B98" w:rsidR="00167467" w:rsidRPr="004963AE" w:rsidRDefault="00167467" w:rsidP="006B0C9B">
            <w:pPr>
              <w:rPr>
                <w:b/>
                <w:bCs/>
              </w:rPr>
            </w:pPr>
            <w:proofErr w:type="spellStart"/>
            <w:r>
              <w:rPr>
                <w:b/>
                <w:bCs/>
              </w:rPr>
              <w:t>main</w:t>
            </w:r>
            <w:proofErr w:type="spellEnd"/>
          </w:p>
        </w:tc>
        <w:tc>
          <w:tcPr>
            <w:tcW w:w="1890" w:type="dxa"/>
            <w:shd w:val="clear" w:color="auto" w:fill="BFBFBF" w:themeFill="background1" w:themeFillShade="BF"/>
          </w:tcPr>
          <w:p w14:paraId="269C7CD2" w14:textId="77777777" w:rsidR="00167467" w:rsidRPr="004963AE" w:rsidRDefault="00167467" w:rsidP="006B0C9B">
            <w:pPr>
              <w:rPr>
                <w:b/>
                <w:bCs/>
              </w:rPr>
            </w:pPr>
            <w:r w:rsidRPr="004963AE">
              <w:rPr>
                <w:b/>
                <w:bCs/>
              </w:rPr>
              <w:t>Nombre</w:t>
            </w:r>
          </w:p>
        </w:tc>
        <w:tc>
          <w:tcPr>
            <w:tcW w:w="1058" w:type="dxa"/>
            <w:shd w:val="clear" w:color="auto" w:fill="BFBFBF" w:themeFill="background1" w:themeFillShade="BF"/>
          </w:tcPr>
          <w:p w14:paraId="5C6D40FB" w14:textId="77777777" w:rsidR="00167467" w:rsidRPr="004963AE" w:rsidRDefault="00167467" w:rsidP="006B0C9B">
            <w:pPr>
              <w:rPr>
                <w:b/>
                <w:bCs/>
              </w:rPr>
            </w:pPr>
            <w:r w:rsidRPr="004963AE">
              <w:rPr>
                <w:b/>
                <w:bCs/>
              </w:rPr>
              <w:t>Tipo</w:t>
            </w:r>
          </w:p>
        </w:tc>
        <w:tc>
          <w:tcPr>
            <w:tcW w:w="3369" w:type="dxa"/>
            <w:shd w:val="clear" w:color="auto" w:fill="BFBFBF" w:themeFill="background1" w:themeFillShade="BF"/>
          </w:tcPr>
          <w:p w14:paraId="6662BBF7" w14:textId="77777777" w:rsidR="00167467" w:rsidRPr="004963AE" w:rsidRDefault="00167467" w:rsidP="006B0C9B">
            <w:pPr>
              <w:rPr>
                <w:b/>
                <w:bCs/>
              </w:rPr>
            </w:pPr>
            <w:r w:rsidRPr="004963AE">
              <w:rPr>
                <w:b/>
                <w:bCs/>
              </w:rPr>
              <w:t>Descripción</w:t>
            </w:r>
          </w:p>
        </w:tc>
      </w:tr>
      <w:tr w:rsidR="00167467" w:rsidRPr="00C001D3" w14:paraId="6CBC4AF9" w14:textId="77777777" w:rsidTr="006B0C9B">
        <w:trPr>
          <w:trHeight w:val="449"/>
        </w:trPr>
        <w:tc>
          <w:tcPr>
            <w:tcW w:w="1588" w:type="dxa"/>
            <w:shd w:val="clear" w:color="auto" w:fill="BFBFBF" w:themeFill="background1" w:themeFillShade="BF"/>
          </w:tcPr>
          <w:p w14:paraId="3416FB5F" w14:textId="77777777" w:rsidR="00167467" w:rsidRPr="00C001D3" w:rsidRDefault="00167467" w:rsidP="006B0C9B">
            <w:pPr>
              <w:rPr>
                <w:b/>
                <w:bCs/>
              </w:rPr>
            </w:pPr>
            <w:r>
              <w:rPr>
                <w:b/>
                <w:bCs/>
              </w:rPr>
              <w:t>Argumentos</w:t>
            </w:r>
          </w:p>
        </w:tc>
        <w:tc>
          <w:tcPr>
            <w:tcW w:w="2155" w:type="dxa"/>
          </w:tcPr>
          <w:p w14:paraId="70B62C2C" w14:textId="77777777" w:rsidR="00167467" w:rsidRPr="004963AE" w:rsidRDefault="00167467" w:rsidP="006B0C9B">
            <w:r w:rsidRPr="004963AE">
              <w:t>Argumento 1</w:t>
            </w:r>
          </w:p>
        </w:tc>
        <w:tc>
          <w:tcPr>
            <w:tcW w:w="1890" w:type="dxa"/>
          </w:tcPr>
          <w:p w14:paraId="17C98AD3" w14:textId="77777777" w:rsidR="00167467" w:rsidRPr="00C001D3" w:rsidRDefault="00167467" w:rsidP="006B0C9B">
            <w:pPr>
              <w:rPr>
                <w:b/>
                <w:bCs/>
              </w:rPr>
            </w:pPr>
            <w:proofErr w:type="spellStart"/>
            <w:r>
              <w:rPr>
                <w:b/>
                <w:bCs/>
              </w:rPr>
              <w:t>argc</w:t>
            </w:r>
            <w:proofErr w:type="spellEnd"/>
          </w:p>
        </w:tc>
        <w:tc>
          <w:tcPr>
            <w:tcW w:w="1058" w:type="dxa"/>
          </w:tcPr>
          <w:p w14:paraId="29DF776D" w14:textId="77777777" w:rsidR="00167467" w:rsidRPr="00C001D3" w:rsidRDefault="00167467" w:rsidP="006B0C9B">
            <w:pPr>
              <w:rPr>
                <w:b/>
                <w:bCs/>
              </w:rPr>
            </w:pPr>
            <w:proofErr w:type="spellStart"/>
            <w:r>
              <w:rPr>
                <w:b/>
                <w:bCs/>
              </w:rPr>
              <w:t>int</w:t>
            </w:r>
            <w:proofErr w:type="spellEnd"/>
          </w:p>
        </w:tc>
        <w:tc>
          <w:tcPr>
            <w:tcW w:w="3369" w:type="dxa"/>
          </w:tcPr>
          <w:p w14:paraId="7CF561F7" w14:textId="77777777" w:rsidR="00167467" w:rsidRPr="00C001D3" w:rsidRDefault="00167467" w:rsidP="006B0C9B">
            <w:pPr>
              <w:rPr>
                <w:b/>
                <w:bCs/>
              </w:rPr>
            </w:pPr>
            <w:r>
              <w:rPr>
                <w:b/>
                <w:bCs/>
              </w:rPr>
              <w:t>Número de argumentos que se pasan.</w:t>
            </w:r>
          </w:p>
        </w:tc>
      </w:tr>
      <w:tr w:rsidR="00167467" w:rsidRPr="00C001D3" w14:paraId="2B063E8F" w14:textId="77777777" w:rsidTr="006B0C9B">
        <w:trPr>
          <w:trHeight w:val="60"/>
        </w:trPr>
        <w:tc>
          <w:tcPr>
            <w:tcW w:w="1588" w:type="dxa"/>
          </w:tcPr>
          <w:p w14:paraId="0E95113F" w14:textId="77777777" w:rsidR="00167467" w:rsidRPr="00C001D3" w:rsidRDefault="00167467" w:rsidP="006B0C9B">
            <w:pPr>
              <w:rPr>
                <w:b/>
                <w:bCs/>
              </w:rPr>
            </w:pPr>
          </w:p>
        </w:tc>
        <w:tc>
          <w:tcPr>
            <w:tcW w:w="2155" w:type="dxa"/>
          </w:tcPr>
          <w:p w14:paraId="07C348D3" w14:textId="77777777" w:rsidR="00167467" w:rsidRPr="004963AE" w:rsidRDefault="00167467" w:rsidP="006B0C9B">
            <w:r w:rsidRPr="004963AE">
              <w:t>Argumento 2</w:t>
            </w:r>
          </w:p>
        </w:tc>
        <w:tc>
          <w:tcPr>
            <w:tcW w:w="1890" w:type="dxa"/>
          </w:tcPr>
          <w:p w14:paraId="69CD7D33" w14:textId="77777777" w:rsidR="00167467" w:rsidRPr="00C001D3" w:rsidRDefault="00167467" w:rsidP="006B0C9B">
            <w:pPr>
              <w:rPr>
                <w:b/>
                <w:bCs/>
              </w:rPr>
            </w:pPr>
            <w:proofErr w:type="spellStart"/>
            <w:proofErr w:type="gramStart"/>
            <w:r>
              <w:rPr>
                <w:b/>
                <w:bCs/>
              </w:rPr>
              <w:t>argv</w:t>
            </w:r>
            <w:proofErr w:type="spellEnd"/>
            <w:r>
              <w:rPr>
                <w:b/>
                <w:bCs/>
              </w:rPr>
              <w:t>[</w:t>
            </w:r>
            <w:proofErr w:type="gramEnd"/>
            <w:r>
              <w:rPr>
                <w:b/>
                <w:bCs/>
              </w:rPr>
              <w:t>]</w:t>
            </w:r>
          </w:p>
        </w:tc>
        <w:tc>
          <w:tcPr>
            <w:tcW w:w="1058" w:type="dxa"/>
          </w:tcPr>
          <w:p w14:paraId="0B48F05C" w14:textId="77777777" w:rsidR="00167467" w:rsidRPr="00C001D3" w:rsidRDefault="00167467" w:rsidP="006B0C9B">
            <w:pPr>
              <w:rPr>
                <w:b/>
                <w:bCs/>
              </w:rPr>
            </w:pPr>
            <w:proofErr w:type="spellStart"/>
            <w:r>
              <w:rPr>
                <w:b/>
                <w:bCs/>
              </w:rPr>
              <w:t>char</w:t>
            </w:r>
            <w:proofErr w:type="spellEnd"/>
            <w:r>
              <w:rPr>
                <w:b/>
                <w:bCs/>
              </w:rPr>
              <w:t xml:space="preserve"> *</w:t>
            </w:r>
          </w:p>
        </w:tc>
        <w:tc>
          <w:tcPr>
            <w:tcW w:w="3369" w:type="dxa"/>
          </w:tcPr>
          <w:p w14:paraId="0839C34E" w14:textId="77777777" w:rsidR="00167467" w:rsidRPr="00C001D3" w:rsidRDefault="00167467" w:rsidP="006B0C9B">
            <w:pPr>
              <w:rPr>
                <w:b/>
                <w:bCs/>
              </w:rPr>
            </w:pPr>
            <w:r>
              <w:rPr>
                <w:b/>
                <w:bCs/>
              </w:rPr>
              <w:t>Array que guarda los argumentos pasados.</w:t>
            </w:r>
          </w:p>
        </w:tc>
      </w:tr>
      <w:tr w:rsidR="00167467" w:rsidRPr="00C001D3" w14:paraId="47554E48" w14:textId="77777777" w:rsidTr="006B0C9B">
        <w:tc>
          <w:tcPr>
            <w:tcW w:w="1588" w:type="dxa"/>
            <w:shd w:val="clear" w:color="auto" w:fill="BFBFBF" w:themeFill="background1" w:themeFillShade="BF"/>
          </w:tcPr>
          <w:p w14:paraId="299AC8C5" w14:textId="77777777" w:rsidR="00167467" w:rsidRPr="00C001D3" w:rsidRDefault="00167467" w:rsidP="006B0C9B">
            <w:pPr>
              <w:rPr>
                <w:b/>
                <w:bCs/>
              </w:rPr>
            </w:pPr>
            <w:r>
              <w:rPr>
                <w:b/>
                <w:bCs/>
              </w:rPr>
              <w:t>Variables Locales</w:t>
            </w:r>
          </w:p>
        </w:tc>
        <w:tc>
          <w:tcPr>
            <w:tcW w:w="2155" w:type="dxa"/>
          </w:tcPr>
          <w:p w14:paraId="3214F8B8" w14:textId="77777777" w:rsidR="00167467" w:rsidRPr="004963AE" w:rsidRDefault="00167467" w:rsidP="006B0C9B">
            <w:r w:rsidRPr="004963AE">
              <w:t>Variable 1</w:t>
            </w:r>
          </w:p>
        </w:tc>
        <w:tc>
          <w:tcPr>
            <w:tcW w:w="1890" w:type="dxa"/>
          </w:tcPr>
          <w:p w14:paraId="69968BCC" w14:textId="6F35F3E4" w:rsidR="00167467" w:rsidRPr="00C001D3" w:rsidRDefault="00167467" w:rsidP="006B0C9B">
            <w:pPr>
              <w:rPr>
                <w:b/>
                <w:bCs/>
              </w:rPr>
            </w:pPr>
            <w:r>
              <w:rPr>
                <w:b/>
                <w:bCs/>
              </w:rPr>
              <w:t>n</w:t>
            </w:r>
          </w:p>
        </w:tc>
        <w:tc>
          <w:tcPr>
            <w:tcW w:w="1058" w:type="dxa"/>
          </w:tcPr>
          <w:p w14:paraId="4F7E12F6" w14:textId="77777777" w:rsidR="00167467" w:rsidRPr="00C001D3" w:rsidRDefault="00167467" w:rsidP="006B0C9B">
            <w:pPr>
              <w:rPr>
                <w:b/>
                <w:bCs/>
              </w:rPr>
            </w:pPr>
            <w:proofErr w:type="spellStart"/>
            <w:r>
              <w:rPr>
                <w:b/>
                <w:bCs/>
              </w:rPr>
              <w:t>int</w:t>
            </w:r>
            <w:proofErr w:type="spellEnd"/>
          </w:p>
        </w:tc>
        <w:tc>
          <w:tcPr>
            <w:tcW w:w="3369" w:type="dxa"/>
          </w:tcPr>
          <w:p w14:paraId="32AA38E4" w14:textId="65FEB4BC" w:rsidR="00167467" w:rsidRPr="00C001D3" w:rsidRDefault="00167467" w:rsidP="006B0C9B">
            <w:pPr>
              <w:rPr>
                <w:b/>
                <w:bCs/>
              </w:rPr>
            </w:pPr>
            <w:r>
              <w:rPr>
                <w:b/>
                <w:bCs/>
              </w:rPr>
              <w:t>Variable que contiene el número de líneas</w:t>
            </w:r>
            <w:r w:rsidR="00686C42">
              <w:rPr>
                <w:b/>
                <w:bCs/>
              </w:rPr>
              <w:t>.</w:t>
            </w:r>
          </w:p>
        </w:tc>
      </w:tr>
      <w:tr w:rsidR="00167467" w:rsidRPr="00C001D3" w14:paraId="17BAE74B" w14:textId="77777777" w:rsidTr="006B0C9B">
        <w:trPr>
          <w:trHeight w:val="70"/>
        </w:trPr>
        <w:tc>
          <w:tcPr>
            <w:tcW w:w="1588" w:type="dxa"/>
            <w:shd w:val="clear" w:color="auto" w:fill="BFBFBF" w:themeFill="background1" w:themeFillShade="BF"/>
          </w:tcPr>
          <w:p w14:paraId="2EA8F6A0" w14:textId="77777777" w:rsidR="00167467" w:rsidRPr="00C001D3" w:rsidRDefault="00167467" w:rsidP="006B0C9B">
            <w:pPr>
              <w:rPr>
                <w:b/>
                <w:bCs/>
              </w:rPr>
            </w:pPr>
            <w:r>
              <w:rPr>
                <w:b/>
                <w:bCs/>
              </w:rPr>
              <w:t>Valor Devuelto</w:t>
            </w:r>
          </w:p>
        </w:tc>
        <w:tc>
          <w:tcPr>
            <w:tcW w:w="2155" w:type="dxa"/>
            <w:shd w:val="clear" w:color="auto" w:fill="auto"/>
          </w:tcPr>
          <w:p w14:paraId="230A2321" w14:textId="091CA185" w:rsidR="00167467" w:rsidRPr="00C001D3" w:rsidRDefault="00167467" w:rsidP="006B0C9B">
            <w:pPr>
              <w:rPr>
                <w:b/>
                <w:bCs/>
              </w:rPr>
            </w:pPr>
            <w:r>
              <w:rPr>
                <w:b/>
                <w:bCs/>
              </w:rPr>
              <w:t>0</w:t>
            </w:r>
          </w:p>
        </w:tc>
        <w:tc>
          <w:tcPr>
            <w:tcW w:w="1890" w:type="dxa"/>
            <w:shd w:val="clear" w:color="auto" w:fill="auto"/>
          </w:tcPr>
          <w:p w14:paraId="56F27C02" w14:textId="77777777" w:rsidR="00167467" w:rsidRPr="00C001D3" w:rsidRDefault="00167467" w:rsidP="006B0C9B">
            <w:pPr>
              <w:rPr>
                <w:b/>
                <w:bCs/>
              </w:rPr>
            </w:pPr>
          </w:p>
        </w:tc>
        <w:tc>
          <w:tcPr>
            <w:tcW w:w="1058" w:type="dxa"/>
          </w:tcPr>
          <w:p w14:paraId="2F8C3C75" w14:textId="77777777" w:rsidR="00167467" w:rsidRPr="00C001D3" w:rsidRDefault="00167467" w:rsidP="006B0C9B">
            <w:pPr>
              <w:rPr>
                <w:b/>
                <w:bCs/>
              </w:rPr>
            </w:pPr>
          </w:p>
        </w:tc>
        <w:tc>
          <w:tcPr>
            <w:tcW w:w="3369" w:type="dxa"/>
          </w:tcPr>
          <w:p w14:paraId="31F82547" w14:textId="2800E2D9" w:rsidR="00167467" w:rsidRPr="00C001D3" w:rsidRDefault="00167467" w:rsidP="006B0C9B">
            <w:pPr>
              <w:rPr>
                <w:b/>
                <w:bCs/>
              </w:rPr>
            </w:pPr>
            <w:r>
              <w:rPr>
                <w:b/>
                <w:bCs/>
              </w:rPr>
              <w:t>Si todo va bien devuelve 0 si no devuelve 1.</w:t>
            </w:r>
          </w:p>
        </w:tc>
      </w:tr>
      <w:tr w:rsidR="00167467" w:rsidRPr="00C001D3" w14:paraId="44C32106" w14:textId="77777777" w:rsidTr="006B0C9B">
        <w:tc>
          <w:tcPr>
            <w:tcW w:w="1588" w:type="dxa"/>
            <w:shd w:val="clear" w:color="auto" w:fill="BFBFBF" w:themeFill="background1" w:themeFillShade="BF"/>
          </w:tcPr>
          <w:p w14:paraId="7847DB32" w14:textId="77777777" w:rsidR="00167467" w:rsidRPr="00C001D3" w:rsidRDefault="00167467" w:rsidP="006B0C9B">
            <w:pPr>
              <w:rPr>
                <w:b/>
                <w:bCs/>
              </w:rPr>
            </w:pPr>
            <w:r>
              <w:rPr>
                <w:b/>
                <w:bCs/>
              </w:rPr>
              <w:t>Descripción de la Función</w:t>
            </w:r>
          </w:p>
        </w:tc>
        <w:tc>
          <w:tcPr>
            <w:tcW w:w="2155" w:type="dxa"/>
          </w:tcPr>
          <w:p w14:paraId="77B0FAC8" w14:textId="1FACB801" w:rsidR="00167467" w:rsidRPr="00C001D3" w:rsidRDefault="00167467" w:rsidP="006B0C9B">
            <w:pPr>
              <w:rPr>
                <w:b/>
                <w:bCs/>
              </w:rPr>
            </w:pPr>
            <w:r>
              <w:rPr>
                <w:b/>
                <w:bCs/>
              </w:rPr>
              <w:t>Función principal, en la cual se decide que función ejecutar dependiendo del argumento que haya recibido.</w:t>
            </w:r>
          </w:p>
        </w:tc>
        <w:tc>
          <w:tcPr>
            <w:tcW w:w="1890" w:type="dxa"/>
          </w:tcPr>
          <w:p w14:paraId="5B91C0F7" w14:textId="77777777" w:rsidR="00167467" w:rsidRPr="00C001D3" w:rsidRDefault="00167467" w:rsidP="006B0C9B">
            <w:pPr>
              <w:rPr>
                <w:b/>
                <w:bCs/>
              </w:rPr>
            </w:pPr>
          </w:p>
        </w:tc>
        <w:tc>
          <w:tcPr>
            <w:tcW w:w="1058" w:type="dxa"/>
          </w:tcPr>
          <w:p w14:paraId="01A4BCBE" w14:textId="77777777" w:rsidR="00167467" w:rsidRPr="00C001D3" w:rsidRDefault="00167467" w:rsidP="006B0C9B">
            <w:pPr>
              <w:rPr>
                <w:b/>
                <w:bCs/>
              </w:rPr>
            </w:pPr>
          </w:p>
        </w:tc>
        <w:tc>
          <w:tcPr>
            <w:tcW w:w="3369" w:type="dxa"/>
          </w:tcPr>
          <w:p w14:paraId="27E985EA" w14:textId="77777777" w:rsidR="00167467" w:rsidRPr="00C001D3" w:rsidRDefault="00167467" w:rsidP="006B0C9B">
            <w:pPr>
              <w:rPr>
                <w:b/>
                <w:bCs/>
              </w:rPr>
            </w:pPr>
          </w:p>
        </w:tc>
      </w:tr>
    </w:tbl>
    <w:p w14:paraId="357F2D29" w14:textId="785A6EDA" w:rsidR="00167467" w:rsidRDefault="00167467" w:rsidP="00793754">
      <w:pPr>
        <w:pStyle w:val="Ttulo2"/>
      </w:pPr>
    </w:p>
    <w:p w14:paraId="405B981B" w14:textId="10368990" w:rsidR="00167467" w:rsidRDefault="00167467" w:rsidP="00167467"/>
    <w:p w14:paraId="17480932" w14:textId="77777777" w:rsidR="00167467" w:rsidRPr="00167467" w:rsidRDefault="00167467" w:rsidP="00167467"/>
    <w:tbl>
      <w:tblPr>
        <w:tblStyle w:val="Tablaconcuadrcula"/>
        <w:tblW w:w="10060" w:type="dxa"/>
        <w:tblLook w:val="04A0" w:firstRow="1" w:lastRow="0" w:firstColumn="1" w:lastColumn="0" w:noHBand="0" w:noVBand="1"/>
      </w:tblPr>
      <w:tblGrid>
        <w:gridCol w:w="1588"/>
        <w:gridCol w:w="2155"/>
        <w:gridCol w:w="1890"/>
        <w:gridCol w:w="1058"/>
        <w:gridCol w:w="3369"/>
      </w:tblGrid>
      <w:tr w:rsidR="00167467" w:rsidRPr="00C001D3" w14:paraId="20E3E1D1" w14:textId="77777777" w:rsidTr="006B0C9B">
        <w:trPr>
          <w:trHeight w:val="271"/>
        </w:trPr>
        <w:tc>
          <w:tcPr>
            <w:tcW w:w="1588" w:type="dxa"/>
          </w:tcPr>
          <w:p w14:paraId="5270A357" w14:textId="77777777" w:rsidR="00167467" w:rsidRPr="00C001D3" w:rsidRDefault="00167467" w:rsidP="006B0C9B">
            <w:pPr>
              <w:rPr>
                <w:b/>
                <w:bCs/>
              </w:rPr>
            </w:pPr>
          </w:p>
        </w:tc>
        <w:tc>
          <w:tcPr>
            <w:tcW w:w="2155" w:type="dxa"/>
          </w:tcPr>
          <w:p w14:paraId="46371B6C" w14:textId="3C939894" w:rsidR="00167467" w:rsidRPr="004963AE" w:rsidRDefault="00167467" w:rsidP="006B0C9B">
            <w:pPr>
              <w:rPr>
                <w:b/>
                <w:bCs/>
              </w:rPr>
            </w:pPr>
            <w:r>
              <w:rPr>
                <w:b/>
                <w:bCs/>
              </w:rPr>
              <w:t>head</w:t>
            </w:r>
          </w:p>
        </w:tc>
        <w:tc>
          <w:tcPr>
            <w:tcW w:w="1890" w:type="dxa"/>
            <w:shd w:val="clear" w:color="auto" w:fill="BFBFBF" w:themeFill="background1" w:themeFillShade="BF"/>
          </w:tcPr>
          <w:p w14:paraId="4B23CE68" w14:textId="77777777" w:rsidR="00167467" w:rsidRPr="004963AE" w:rsidRDefault="00167467" w:rsidP="006B0C9B">
            <w:pPr>
              <w:rPr>
                <w:b/>
                <w:bCs/>
              </w:rPr>
            </w:pPr>
            <w:r w:rsidRPr="004963AE">
              <w:rPr>
                <w:b/>
                <w:bCs/>
              </w:rPr>
              <w:t>Nombre</w:t>
            </w:r>
          </w:p>
        </w:tc>
        <w:tc>
          <w:tcPr>
            <w:tcW w:w="1058" w:type="dxa"/>
            <w:shd w:val="clear" w:color="auto" w:fill="BFBFBF" w:themeFill="background1" w:themeFillShade="BF"/>
          </w:tcPr>
          <w:p w14:paraId="37B25342" w14:textId="77777777" w:rsidR="00167467" w:rsidRPr="004963AE" w:rsidRDefault="00167467" w:rsidP="006B0C9B">
            <w:pPr>
              <w:rPr>
                <w:b/>
                <w:bCs/>
              </w:rPr>
            </w:pPr>
            <w:r w:rsidRPr="004963AE">
              <w:rPr>
                <w:b/>
                <w:bCs/>
              </w:rPr>
              <w:t>Tipo</w:t>
            </w:r>
          </w:p>
        </w:tc>
        <w:tc>
          <w:tcPr>
            <w:tcW w:w="3369" w:type="dxa"/>
            <w:shd w:val="clear" w:color="auto" w:fill="BFBFBF" w:themeFill="background1" w:themeFillShade="BF"/>
          </w:tcPr>
          <w:p w14:paraId="4F30DEE5" w14:textId="77777777" w:rsidR="00167467" w:rsidRPr="004963AE" w:rsidRDefault="00167467" w:rsidP="006B0C9B">
            <w:pPr>
              <w:rPr>
                <w:b/>
                <w:bCs/>
              </w:rPr>
            </w:pPr>
            <w:r w:rsidRPr="004963AE">
              <w:rPr>
                <w:b/>
                <w:bCs/>
              </w:rPr>
              <w:t>Descripción</w:t>
            </w:r>
          </w:p>
        </w:tc>
      </w:tr>
      <w:tr w:rsidR="00167467" w:rsidRPr="00C001D3" w14:paraId="27392BA1" w14:textId="77777777" w:rsidTr="006B0C9B">
        <w:trPr>
          <w:trHeight w:val="449"/>
        </w:trPr>
        <w:tc>
          <w:tcPr>
            <w:tcW w:w="1588" w:type="dxa"/>
            <w:shd w:val="clear" w:color="auto" w:fill="BFBFBF" w:themeFill="background1" w:themeFillShade="BF"/>
          </w:tcPr>
          <w:p w14:paraId="615AD49B" w14:textId="77777777" w:rsidR="00167467" w:rsidRPr="00C001D3" w:rsidRDefault="00167467" w:rsidP="006B0C9B">
            <w:pPr>
              <w:rPr>
                <w:b/>
                <w:bCs/>
              </w:rPr>
            </w:pPr>
            <w:r>
              <w:rPr>
                <w:b/>
                <w:bCs/>
              </w:rPr>
              <w:t>Argumentos</w:t>
            </w:r>
          </w:p>
        </w:tc>
        <w:tc>
          <w:tcPr>
            <w:tcW w:w="2155" w:type="dxa"/>
          </w:tcPr>
          <w:p w14:paraId="749B3BA9" w14:textId="77777777" w:rsidR="00167467" w:rsidRPr="004963AE" w:rsidRDefault="00167467" w:rsidP="006B0C9B">
            <w:r w:rsidRPr="004963AE">
              <w:t>Argumento 1</w:t>
            </w:r>
          </w:p>
        </w:tc>
        <w:tc>
          <w:tcPr>
            <w:tcW w:w="1890" w:type="dxa"/>
          </w:tcPr>
          <w:p w14:paraId="024CBE2E" w14:textId="19218D8F" w:rsidR="00167467" w:rsidRPr="00C001D3" w:rsidRDefault="00167467" w:rsidP="006B0C9B">
            <w:pPr>
              <w:rPr>
                <w:b/>
                <w:bCs/>
              </w:rPr>
            </w:pPr>
            <w:r>
              <w:rPr>
                <w:b/>
                <w:bCs/>
              </w:rPr>
              <w:t>N</w:t>
            </w:r>
          </w:p>
        </w:tc>
        <w:tc>
          <w:tcPr>
            <w:tcW w:w="1058" w:type="dxa"/>
          </w:tcPr>
          <w:p w14:paraId="5528A0E2" w14:textId="77777777" w:rsidR="00167467" w:rsidRPr="00C001D3" w:rsidRDefault="00167467" w:rsidP="006B0C9B">
            <w:pPr>
              <w:rPr>
                <w:b/>
                <w:bCs/>
              </w:rPr>
            </w:pPr>
            <w:proofErr w:type="spellStart"/>
            <w:r>
              <w:rPr>
                <w:b/>
                <w:bCs/>
              </w:rPr>
              <w:t>int</w:t>
            </w:r>
            <w:proofErr w:type="spellEnd"/>
          </w:p>
        </w:tc>
        <w:tc>
          <w:tcPr>
            <w:tcW w:w="3369" w:type="dxa"/>
          </w:tcPr>
          <w:p w14:paraId="12B0E476" w14:textId="4AAA4616" w:rsidR="00167467" w:rsidRPr="00C001D3" w:rsidRDefault="00167467" w:rsidP="006B0C9B">
            <w:pPr>
              <w:rPr>
                <w:b/>
                <w:bCs/>
              </w:rPr>
            </w:pPr>
            <w:r>
              <w:rPr>
                <w:b/>
                <w:bCs/>
              </w:rPr>
              <w:t xml:space="preserve">Número </w:t>
            </w:r>
            <w:r>
              <w:rPr>
                <w:b/>
                <w:bCs/>
              </w:rPr>
              <w:t>de líneas</w:t>
            </w:r>
            <w:r w:rsidR="00686C42">
              <w:rPr>
                <w:b/>
                <w:bCs/>
              </w:rPr>
              <w:t>.</w:t>
            </w:r>
          </w:p>
        </w:tc>
      </w:tr>
      <w:tr w:rsidR="00167467" w:rsidRPr="00C001D3" w14:paraId="418B39C6" w14:textId="77777777" w:rsidTr="006B0C9B">
        <w:tc>
          <w:tcPr>
            <w:tcW w:w="1588" w:type="dxa"/>
            <w:shd w:val="clear" w:color="auto" w:fill="BFBFBF" w:themeFill="background1" w:themeFillShade="BF"/>
          </w:tcPr>
          <w:p w14:paraId="0FA532A0" w14:textId="77777777" w:rsidR="00167467" w:rsidRPr="00C001D3" w:rsidRDefault="00167467" w:rsidP="006B0C9B">
            <w:pPr>
              <w:rPr>
                <w:b/>
                <w:bCs/>
              </w:rPr>
            </w:pPr>
            <w:r>
              <w:rPr>
                <w:b/>
                <w:bCs/>
              </w:rPr>
              <w:t>Variables Locales</w:t>
            </w:r>
          </w:p>
        </w:tc>
        <w:tc>
          <w:tcPr>
            <w:tcW w:w="2155" w:type="dxa"/>
          </w:tcPr>
          <w:p w14:paraId="4F93D4AE" w14:textId="77777777" w:rsidR="00167467" w:rsidRPr="004963AE" w:rsidRDefault="00167467" w:rsidP="006B0C9B">
            <w:r w:rsidRPr="004963AE">
              <w:t>Variable 1</w:t>
            </w:r>
          </w:p>
        </w:tc>
        <w:tc>
          <w:tcPr>
            <w:tcW w:w="1890" w:type="dxa"/>
          </w:tcPr>
          <w:p w14:paraId="7552E5A8" w14:textId="2F2061F0" w:rsidR="00167467" w:rsidRPr="00C001D3" w:rsidRDefault="00167467" w:rsidP="006B0C9B">
            <w:pPr>
              <w:rPr>
                <w:b/>
                <w:bCs/>
              </w:rPr>
            </w:pPr>
            <w:proofErr w:type="spellStart"/>
            <w:r>
              <w:rPr>
                <w:b/>
                <w:bCs/>
              </w:rPr>
              <w:t>count</w:t>
            </w:r>
            <w:proofErr w:type="spellEnd"/>
          </w:p>
        </w:tc>
        <w:tc>
          <w:tcPr>
            <w:tcW w:w="1058" w:type="dxa"/>
          </w:tcPr>
          <w:p w14:paraId="0841650E" w14:textId="77777777" w:rsidR="00167467" w:rsidRPr="00C001D3" w:rsidRDefault="00167467" w:rsidP="006B0C9B">
            <w:pPr>
              <w:rPr>
                <w:b/>
                <w:bCs/>
              </w:rPr>
            </w:pPr>
            <w:proofErr w:type="spellStart"/>
            <w:r>
              <w:rPr>
                <w:b/>
                <w:bCs/>
              </w:rPr>
              <w:t>int</w:t>
            </w:r>
            <w:proofErr w:type="spellEnd"/>
          </w:p>
        </w:tc>
        <w:tc>
          <w:tcPr>
            <w:tcW w:w="3369" w:type="dxa"/>
          </w:tcPr>
          <w:p w14:paraId="4FCE89D9" w14:textId="426F7778" w:rsidR="00167467" w:rsidRPr="00C001D3" w:rsidRDefault="00167467" w:rsidP="006B0C9B">
            <w:pPr>
              <w:rPr>
                <w:b/>
                <w:bCs/>
              </w:rPr>
            </w:pPr>
            <w:r>
              <w:rPr>
                <w:b/>
                <w:bCs/>
              </w:rPr>
              <w:t xml:space="preserve">Variable que </w:t>
            </w:r>
            <w:r>
              <w:rPr>
                <w:b/>
                <w:bCs/>
              </w:rPr>
              <w:t>representa un contador que guardara el número de líneas introducidas.</w:t>
            </w:r>
          </w:p>
        </w:tc>
      </w:tr>
      <w:tr w:rsidR="00167467" w:rsidRPr="00C001D3" w14:paraId="5563E64B" w14:textId="77777777" w:rsidTr="00167467">
        <w:tc>
          <w:tcPr>
            <w:tcW w:w="1588" w:type="dxa"/>
            <w:shd w:val="clear" w:color="auto" w:fill="auto"/>
          </w:tcPr>
          <w:p w14:paraId="0928360D" w14:textId="77777777" w:rsidR="00167467" w:rsidRDefault="00167467" w:rsidP="006B0C9B">
            <w:pPr>
              <w:rPr>
                <w:b/>
                <w:bCs/>
              </w:rPr>
            </w:pPr>
          </w:p>
        </w:tc>
        <w:tc>
          <w:tcPr>
            <w:tcW w:w="2155" w:type="dxa"/>
          </w:tcPr>
          <w:p w14:paraId="66AE3835" w14:textId="508013E5" w:rsidR="00167467" w:rsidRPr="004963AE" w:rsidRDefault="00167467" w:rsidP="006B0C9B">
            <w:r>
              <w:t>Variable 2</w:t>
            </w:r>
          </w:p>
        </w:tc>
        <w:tc>
          <w:tcPr>
            <w:tcW w:w="1890" w:type="dxa"/>
          </w:tcPr>
          <w:p w14:paraId="44AF3EE4" w14:textId="14F8D48D" w:rsidR="00167467" w:rsidRDefault="00167467" w:rsidP="006B0C9B">
            <w:pPr>
              <w:rPr>
                <w:b/>
                <w:bCs/>
              </w:rPr>
            </w:pPr>
            <w:proofErr w:type="gramStart"/>
            <w:r>
              <w:rPr>
                <w:b/>
                <w:bCs/>
              </w:rPr>
              <w:t>buffer[</w:t>
            </w:r>
            <w:proofErr w:type="gramEnd"/>
            <w:r>
              <w:rPr>
                <w:b/>
                <w:bCs/>
              </w:rPr>
              <w:t>]</w:t>
            </w:r>
          </w:p>
        </w:tc>
        <w:tc>
          <w:tcPr>
            <w:tcW w:w="1058" w:type="dxa"/>
          </w:tcPr>
          <w:p w14:paraId="120C916A" w14:textId="20927134" w:rsidR="00167467" w:rsidRDefault="00167467" w:rsidP="006B0C9B">
            <w:pPr>
              <w:rPr>
                <w:b/>
                <w:bCs/>
              </w:rPr>
            </w:pPr>
            <w:proofErr w:type="spellStart"/>
            <w:r>
              <w:rPr>
                <w:b/>
                <w:bCs/>
              </w:rPr>
              <w:t>char</w:t>
            </w:r>
            <w:proofErr w:type="spellEnd"/>
          </w:p>
        </w:tc>
        <w:tc>
          <w:tcPr>
            <w:tcW w:w="3369" w:type="dxa"/>
          </w:tcPr>
          <w:p w14:paraId="07334828" w14:textId="2F0AB665" w:rsidR="00167467" w:rsidRDefault="002A2AE7" w:rsidP="006B0C9B">
            <w:pPr>
              <w:rPr>
                <w:b/>
                <w:bCs/>
              </w:rPr>
            </w:pPr>
            <w:r>
              <w:rPr>
                <w:b/>
                <w:bCs/>
              </w:rPr>
              <w:t>Array que guardara los caracteres del texto introducido.</w:t>
            </w:r>
          </w:p>
        </w:tc>
      </w:tr>
      <w:tr w:rsidR="00167467" w:rsidRPr="00C001D3" w14:paraId="0CAAB19C" w14:textId="77777777" w:rsidTr="006B0C9B">
        <w:trPr>
          <w:trHeight w:val="70"/>
        </w:trPr>
        <w:tc>
          <w:tcPr>
            <w:tcW w:w="1588" w:type="dxa"/>
            <w:shd w:val="clear" w:color="auto" w:fill="BFBFBF" w:themeFill="background1" w:themeFillShade="BF"/>
          </w:tcPr>
          <w:p w14:paraId="15344902" w14:textId="77777777" w:rsidR="00167467" w:rsidRPr="00C001D3" w:rsidRDefault="00167467" w:rsidP="006B0C9B">
            <w:pPr>
              <w:rPr>
                <w:b/>
                <w:bCs/>
              </w:rPr>
            </w:pPr>
            <w:r>
              <w:rPr>
                <w:b/>
                <w:bCs/>
              </w:rPr>
              <w:t>Valor Devuelto</w:t>
            </w:r>
          </w:p>
        </w:tc>
        <w:tc>
          <w:tcPr>
            <w:tcW w:w="2155" w:type="dxa"/>
            <w:shd w:val="clear" w:color="auto" w:fill="auto"/>
          </w:tcPr>
          <w:p w14:paraId="11E190AB" w14:textId="3D1329BC" w:rsidR="00167467" w:rsidRPr="00C001D3" w:rsidRDefault="002A2AE7" w:rsidP="006B0C9B">
            <w:pPr>
              <w:rPr>
                <w:b/>
                <w:bCs/>
              </w:rPr>
            </w:pPr>
            <w:r>
              <w:rPr>
                <w:b/>
                <w:bCs/>
              </w:rPr>
              <w:t>0</w:t>
            </w:r>
          </w:p>
        </w:tc>
        <w:tc>
          <w:tcPr>
            <w:tcW w:w="1890" w:type="dxa"/>
            <w:shd w:val="clear" w:color="auto" w:fill="auto"/>
          </w:tcPr>
          <w:p w14:paraId="1577B9C7" w14:textId="77777777" w:rsidR="00167467" w:rsidRPr="00C001D3" w:rsidRDefault="00167467" w:rsidP="006B0C9B">
            <w:pPr>
              <w:rPr>
                <w:b/>
                <w:bCs/>
              </w:rPr>
            </w:pPr>
          </w:p>
        </w:tc>
        <w:tc>
          <w:tcPr>
            <w:tcW w:w="1058" w:type="dxa"/>
          </w:tcPr>
          <w:p w14:paraId="2D1ECFFA" w14:textId="77777777" w:rsidR="00167467" w:rsidRPr="00C001D3" w:rsidRDefault="00167467" w:rsidP="006B0C9B">
            <w:pPr>
              <w:rPr>
                <w:b/>
                <w:bCs/>
              </w:rPr>
            </w:pPr>
          </w:p>
        </w:tc>
        <w:tc>
          <w:tcPr>
            <w:tcW w:w="3369" w:type="dxa"/>
          </w:tcPr>
          <w:p w14:paraId="121D64A4" w14:textId="49BC6672" w:rsidR="00167467" w:rsidRPr="00C001D3" w:rsidRDefault="002A2AE7" w:rsidP="006B0C9B">
            <w:pPr>
              <w:rPr>
                <w:b/>
                <w:bCs/>
              </w:rPr>
            </w:pPr>
            <w:r>
              <w:rPr>
                <w:b/>
                <w:bCs/>
              </w:rPr>
              <w:t>Si todo va bien devuelve 0 si no devuelve 1.</w:t>
            </w:r>
          </w:p>
        </w:tc>
      </w:tr>
      <w:tr w:rsidR="00167467" w:rsidRPr="00C001D3" w14:paraId="74237B1A" w14:textId="77777777" w:rsidTr="006B0C9B">
        <w:tc>
          <w:tcPr>
            <w:tcW w:w="1588" w:type="dxa"/>
            <w:shd w:val="clear" w:color="auto" w:fill="BFBFBF" w:themeFill="background1" w:themeFillShade="BF"/>
          </w:tcPr>
          <w:p w14:paraId="0B6C72D6" w14:textId="77777777" w:rsidR="00167467" w:rsidRPr="00C001D3" w:rsidRDefault="00167467" w:rsidP="006B0C9B">
            <w:pPr>
              <w:rPr>
                <w:b/>
                <w:bCs/>
              </w:rPr>
            </w:pPr>
            <w:r>
              <w:rPr>
                <w:b/>
                <w:bCs/>
              </w:rPr>
              <w:t>Descripción de la Función</w:t>
            </w:r>
          </w:p>
        </w:tc>
        <w:tc>
          <w:tcPr>
            <w:tcW w:w="2155" w:type="dxa"/>
          </w:tcPr>
          <w:p w14:paraId="5A7E21F4" w14:textId="5EF9E4BE" w:rsidR="00167467" w:rsidRPr="00C001D3" w:rsidRDefault="002A2AE7" w:rsidP="006B0C9B">
            <w:pPr>
              <w:rPr>
                <w:b/>
                <w:bCs/>
              </w:rPr>
            </w:pPr>
            <w:r>
              <w:rPr>
                <w:b/>
                <w:bCs/>
              </w:rPr>
              <w:t>Función que se encarga de mostrar las N primeras líneas</w:t>
            </w:r>
            <w:r w:rsidR="00686C42">
              <w:rPr>
                <w:b/>
                <w:bCs/>
              </w:rPr>
              <w:t>.</w:t>
            </w:r>
          </w:p>
        </w:tc>
        <w:tc>
          <w:tcPr>
            <w:tcW w:w="1890" w:type="dxa"/>
          </w:tcPr>
          <w:p w14:paraId="33E97FE8" w14:textId="77777777" w:rsidR="00167467" w:rsidRPr="00C001D3" w:rsidRDefault="00167467" w:rsidP="006B0C9B">
            <w:pPr>
              <w:rPr>
                <w:b/>
                <w:bCs/>
              </w:rPr>
            </w:pPr>
          </w:p>
        </w:tc>
        <w:tc>
          <w:tcPr>
            <w:tcW w:w="1058" w:type="dxa"/>
          </w:tcPr>
          <w:p w14:paraId="1FDCC133" w14:textId="77777777" w:rsidR="00167467" w:rsidRPr="00C001D3" w:rsidRDefault="00167467" w:rsidP="006B0C9B">
            <w:pPr>
              <w:rPr>
                <w:b/>
                <w:bCs/>
              </w:rPr>
            </w:pPr>
          </w:p>
        </w:tc>
        <w:tc>
          <w:tcPr>
            <w:tcW w:w="3369" w:type="dxa"/>
          </w:tcPr>
          <w:p w14:paraId="72EC73CD" w14:textId="77777777" w:rsidR="00167467" w:rsidRPr="00C001D3" w:rsidRDefault="00167467" w:rsidP="006B0C9B">
            <w:pPr>
              <w:rPr>
                <w:b/>
                <w:bCs/>
              </w:rPr>
            </w:pPr>
          </w:p>
        </w:tc>
      </w:tr>
    </w:tbl>
    <w:p w14:paraId="463442A6" w14:textId="0C028179" w:rsidR="00686C42" w:rsidRDefault="00686C42" w:rsidP="00686C42"/>
    <w:p w14:paraId="572DACAA" w14:textId="77777777" w:rsidR="00686C42" w:rsidRPr="00686C42" w:rsidRDefault="00686C42" w:rsidP="00686C42"/>
    <w:tbl>
      <w:tblPr>
        <w:tblStyle w:val="Tablaconcuadrcula"/>
        <w:tblW w:w="10060" w:type="dxa"/>
        <w:tblLook w:val="04A0" w:firstRow="1" w:lastRow="0" w:firstColumn="1" w:lastColumn="0" w:noHBand="0" w:noVBand="1"/>
      </w:tblPr>
      <w:tblGrid>
        <w:gridCol w:w="1588"/>
        <w:gridCol w:w="2155"/>
        <w:gridCol w:w="1890"/>
        <w:gridCol w:w="1058"/>
        <w:gridCol w:w="3369"/>
      </w:tblGrid>
      <w:tr w:rsidR="002A2AE7" w:rsidRPr="00C001D3" w14:paraId="67353AFC" w14:textId="77777777" w:rsidTr="006B0C9B">
        <w:trPr>
          <w:trHeight w:val="271"/>
        </w:trPr>
        <w:tc>
          <w:tcPr>
            <w:tcW w:w="1588" w:type="dxa"/>
          </w:tcPr>
          <w:p w14:paraId="24BB8827" w14:textId="77777777" w:rsidR="002A2AE7" w:rsidRPr="00C001D3" w:rsidRDefault="002A2AE7" w:rsidP="006B0C9B">
            <w:pPr>
              <w:rPr>
                <w:b/>
                <w:bCs/>
              </w:rPr>
            </w:pPr>
          </w:p>
        </w:tc>
        <w:tc>
          <w:tcPr>
            <w:tcW w:w="2155" w:type="dxa"/>
          </w:tcPr>
          <w:p w14:paraId="4962FA50" w14:textId="3F60716F" w:rsidR="002A2AE7" w:rsidRPr="004963AE" w:rsidRDefault="002A2AE7" w:rsidP="006B0C9B">
            <w:pPr>
              <w:rPr>
                <w:b/>
                <w:bCs/>
              </w:rPr>
            </w:pPr>
            <w:proofErr w:type="spellStart"/>
            <w:r>
              <w:rPr>
                <w:b/>
                <w:bCs/>
              </w:rPr>
              <w:t>tail</w:t>
            </w:r>
            <w:proofErr w:type="spellEnd"/>
          </w:p>
        </w:tc>
        <w:tc>
          <w:tcPr>
            <w:tcW w:w="1890" w:type="dxa"/>
            <w:shd w:val="clear" w:color="auto" w:fill="BFBFBF" w:themeFill="background1" w:themeFillShade="BF"/>
          </w:tcPr>
          <w:p w14:paraId="7529A71A" w14:textId="77777777" w:rsidR="002A2AE7" w:rsidRPr="004963AE" w:rsidRDefault="002A2AE7" w:rsidP="006B0C9B">
            <w:pPr>
              <w:rPr>
                <w:b/>
                <w:bCs/>
              </w:rPr>
            </w:pPr>
            <w:r w:rsidRPr="004963AE">
              <w:rPr>
                <w:b/>
                <w:bCs/>
              </w:rPr>
              <w:t>Nombre</w:t>
            </w:r>
          </w:p>
        </w:tc>
        <w:tc>
          <w:tcPr>
            <w:tcW w:w="1058" w:type="dxa"/>
            <w:shd w:val="clear" w:color="auto" w:fill="BFBFBF" w:themeFill="background1" w:themeFillShade="BF"/>
          </w:tcPr>
          <w:p w14:paraId="59FC7AB1" w14:textId="77777777" w:rsidR="002A2AE7" w:rsidRPr="004963AE" w:rsidRDefault="002A2AE7" w:rsidP="006B0C9B">
            <w:pPr>
              <w:rPr>
                <w:b/>
                <w:bCs/>
              </w:rPr>
            </w:pPr>
            <w:r w:rsidRPr="004963AE">
              <w:rPr>
                <w:b/>
                <w:bCs/>
              </w:rPr>
              <w:t>Tipo</w:t>
            </w:r>
          </w:p>
        </w:tc>
        <w:tc>
          <w:tcPr>
            <w:tcW w:w="3369" w:type="dxa"/>
            <w:shd w:val="clear" w:color="auto" w:fill="BFBFBF" w:themeFill="background1" w:themeFillShade="BF"/>
          </w:tcPr>
          <w:p w14:paraId="45FBC805" w14:textId="77777777" w:rsidR="002A2AE7" w:rsidRPr="004963AE" w:rsidRDefault="002A2AE7" w:rsidP="006B0C9B">
            <w:pPr>
              <w:rPr>
                <w:b/>
                <w:bCs/>
              </w:rPr>
            </w:pPr>
            <w:r w:rsidRPr="004963AE">
              <w:rPr>
                <w:b/>
                <w:bCs/>
              </w:rPr>
              <w:t>Descripción</w:t>
            </w:r>
          </w:p>
        </w:tc>
      </w:tr>
      <w:tr w:rsidR="002A2AE7" w:rsidRPr="00C001D3" w14:paraId="6C3F8EE9" w14:textId="77777777" w:rsidTr="006B0C9B">
        <w:trPr>
          <w:trHeight w:val="449"/>
        </w:trPr>
        <w:tc>
          <w:tcPr>
            <w:tcW w:w="1588" w:type="dxa"/>
            <w:shd w:val="clear" w:color="auto" w:fill="BFBFBF" w:themeFill="background1" w:themeFillShade="BF"/>
          </w:tcPr>
          <w:p w14:paraId="0024C738" w14:textId="77777777" w:rsidR="002A2AE7" w:rsidRPr="00C001D3" w:rsidRDefault="002A2AE7" w:rsidP="006B0C9B">
            <w:pPr>
              <w:rPr>
                <w:b/>
                <w:bCs/>
              </w:rPr>
            </w:pPr>
            <w:r>
              <w:rPr>
                <w:b/>
                <w:bCs/>
              </w:rPr>
              <w:t>Argumentos</w:t>
            </w:r>
          </w:p>
        </w:tc>
        <w:tc>
          <w:tcPr>
            <w:tcW w:w="2155" w:type="dxa"/>
          </w:tcPr>
          <w:p w14:paraId="1DFB5183" w14:textId="77777777" w:rsidR="002A2AE7" w:rsidRPr="004963AE" w:rsidRDefault="002A2AE7" w:rsidP="006B0C9B">
            <w:r w:rsidRPr="004963AE">
              <w:t>Argumento 1</w:t>
            </w:r>
          </w:p>
        </w:tc>
        <w:tc>
          <w:tcPr>
            <w:tcW w:w="1890" w:type="dxa"/>
          </w:tcPr>
          <w:p w14:paraId="4D72E1D6" w14:textId="77777777" w:rsidR="002A2AE7" w:rsidRPr="00C001D3" w:rsidRDefault="002A2AE7" w:rsidP="006B0C9B">
            <w:pPr>
              <w:rPr>
                <w:b/>
                <w:bCs/>
              </w:rPr>
            </w:pPr>
            <w:r>
              <w:rPr>
                <w:b/>
                <w:bCs/>
              </w:rPr>
              <w:t>N</w:t>
            </w:r>
          </w:p>
        </w:tc>
        <w:tc>
          <w:tcPr>
            <w:tcW w:w="1058" w:type="dxa"/>
          </w:tcPr>
          <w:p w14:paraId="4B4EAF66" w14:textId="77777777" w:rsidR="002A2AE7" w:rsidRPr="00C001D3" w:rsidRDefault="002A2AE7" w:rsidP="006B0C9B">
            <w:pPr>
              <w:rPr>
                <w:b/>
                <w:bCs/>
              </w:rPr>
            </w:pPr>
            <w:proofErr w:type="spellStart"/>
            <w:r>
              <w:rPr>
                <w:b/>
                <w:bCs/>
              </w:rPr>
              <w:t>int</w:t>
            </w:r>
            <w:proofErr w:type="spellEnd"/>
          </w:p>
        </w:tc>
        <w:tc>
          <w:tcPr>
            <w:tcW w:w="3369" w:type="dxa"/>
          </w:tcPr>
          <w:p w14:paraId="24ABC209" w14:textId="16551C0A" w:rsidR="002A2AE7" w:rsidRPr="00C001D3" w:rsidRDefault="002A2AE7" w:rsidP="006B0C9B">
            <w:pPr>
              <w:rPr>
                <w:b/>
                <w:bCs/>
              </w:rPr>
            </w:pPr>
            <w:r>
              <w:rPr>
                <w:b/>
                <w:bCs/>
              </w:rPr>
              <w:t>Número de líneas</w:t>
            </w:r>
            <w:r w:rsidR="00686C42">
              <w:rPr>
                <w:b/>
                <w:bCs/>
              </w:rPr>
              <w:t>.</w:t>
            </w:r>
          </w:p>
        </w:tc>
      </w:tr>
      <w:tr w:rsidR="002A2AE7" w:rsidRPr="00C001D3" w14:paraId="5BC3BCD4" w14:textId="77777777" w:rsidTr="006B0C9B">
        <w:tc>
          <w:tcPr>
            <w:tcW w:w="1588" w:type="dxa"/>
            <w:shd w:val="clear" w:color="auto" w:fill="BFBFBF" w:themeFill="background1" w:themeFillShade="BF"/>
          </w:tcPr>
          <w:p w14:paraId="5D5A70F6" w14:textId="77777777" w:rsidR="002A2AE7" w:rsidRPr="00C001D3" w:rsidRDefault="002A2AE7" w:rsidP="006B0C9B">
            <w:pPr>
              <w:rPr>
                <w:b/>
                <w:bCs/>
              </w:rPr>
            </w:pPr>
            <w:r>
              <w:rPr>
                <w:b/>
                <w:bCs/>
              </w:rPr>
              <w:t>Variables Locales</w:t>
            </w:r>
          </w:p>
        </w:tc>
        <w:tc>
          <w:tcPr>
            <w:tcW w:w="2155" w:type="dxa"/>
          </w:tcPr>
          <w:p w14:paraId="71AC71FE" w14:textId="77777777" w:rsidR="002A2AE7" w:rsidRPr="004963AE" w:rsidRDefault="002A2AE7" w:rsidP="006B0C9B">
            <w:r w:rsidRPr="004963AE">
              <w:t>Variable 1</w:t>
            </w:r>
          </w:p>
        </w:tc>
        <w:tc>
          <w:tcPr>
            <w:tcW w:w="1890" w:type="dxa"/>
          </w:tcPr>
          <w:p w14:paraId="7F9E1B4D" w14:textId="50DFD460" w:rsidR="002A2AE7" w:rsidRPr="00C001D3" w:rsidRDefault="002A2AE7" w:rsidP="006B0C9B">
            <w:pPr>
              <w:rPr>
                <w:b/>
                <w:bCs/>
              </w:rPr>
            </w:pPr>
            <w:r>
              <w:rPr>
                <w:b/>
                <w:bCs/>
              </w:rPr>
              <w:t>índice</w:t>
            </w:r>
          </w:p>
        </w:tc>
        <w:tc>
          <w:tcPr>
            <w:tcW w:w="1058" w:type="dxa"/>
          </w:tcPr>
          <w:p w14:paraId="6F8A46E4" w14:textId="77777777" w:rsidR="002A2AE7" w:rsidRPr="00C001D3" w:rsidRDefault="002A2AE7" w:rsidP="006B0C9B">
            <w:pPr>
              <w:rPr>
                <w:b/>
                <w:bCs/>
              </w:rPr>
            </w:pPr>
            <w:proofErr w:type="spellStart"/>
            <w:r>
              <w:rPr>
                <w:b/>
                <w:bCs/>
              </w:rPr>
              <w:t>int</w:t>
            </w:r>
            <w:proofErr w:type="spellEnd"/>
          </w:p>
        </w:tc>
        <w:tc>
          <w:tcPr>
            <w:tcW w:w="3369" w:type="dxa"/>
          </w:tcPr>
          <w:p w14:paraId="26CE84A7" w14:textId="6BFA94AB" w:rsidR="002A2AE7" w:rsidRPr="00C001D3" w:rsidRDefault="002A2AE7" w:rsidP="006B0C9B">
            <w:pPr>
              <w:rPr>
                <w:b/>
                <w:bCs/>
              </w:rPr>
            </w:pPr>
            <w:r>
              <w:rPr>
                <w:b/>
                <w:bCs/>
              </w:rPr>
              <w:t xml:space="preserve">Variable que </w:t>
            </w:r>
            <w:r w:rsidR="008857AB">
              <w:rPr>
                <w:b/>
                <w:bCs/>
              </w:rPr>
              <w:t>guardara el índice por el que empezar a imprimir el contenido que nos interesa.</w:t>
            </w:r>
          </w:p>
        </w:tc>
      </w:tr>
      <w:tr w:rsidR="002A2AE7" w:rsidRPr="00C001D3" w14:paraId="421BF23A" w14:textId="77777777" w:rsidTr="006B0C9B">
        <w:tc>
          <w:tcPr>
            <w:tcW w:w="1588" w:type="dxa"/>
            <w:shd w:val="clear" w:color="auto" w:fill="auto"/>
          </w:tcPr>
          <w:p w14:paraId="7F2FF9C3" w14:textId="77777777" w:rsidR="002A2AE7" w:rsidRDefault="002A2AE7" w:rsidP="006B0C9B">
            <w:pPr>
              <w:rPr>
                <w:b/>
                <w:bCs/>
              </w:rPr>
            </w:pPr>
          </w:p>
        </w:tc>
        <w:tc>
          <w:tcPr>
            <w:tcW w:w="2155" w:type="dxa"/>
          </w:tcPr>
          <w:p w14:paraId="6E8DAB7E" w14:textId="77777777" w:rsidR="002A2AE7" w:rsidRPr="004963AE" w:rsidRDefault="002A2AE7" w:rsidP="006B0C9B">
            <w:r>
              <w:t>Variable 2</w:t>
            </w:r>
          </w:p>
        </w:tc>
        <w:tc>
          <w:tcPr>
            <w:tcW w:w="1890" w:type="dxa"/>
          </w:tcPr>
          <w:p w14:paraId="4BF8F224" w14:textId="7F03077C" w:rsidR="002A2AE7" w:rsidRDefault="008857AB" w:rsidP="006B0C9B">
            <w:pPr>
              <w:rPr>
                <w:b/>
                <w:bCs/>
              </w:rPr>
            </w:pPr>
            <w:proofErr w:type="spellStart"/>
            <w:proofErr w:type="gramStart"/>
            <w:r>
              <w:rPr>
                <w:b/>
                <w:bCs/>
              </w:rPr>
              <w:t>lineasTail</w:t>
            </w:r>
            <w:proofErr w:type="spellEnd"/>
            <w:r>
              <w:rPr>
                <w:b/>
                <w:bCs/>
              </w:rPr>
              <w:t>[</w:t>
            </w:r>
            <w:proofErr w:type="gramEnd"/>
            <w:r>
              <w:rPr>
                <w:b/>
                <w:bCs/>
              </w:rPr>
              <w:t xml:space="preserve">] </w:t>
            </w:r>
          </w:p>
        </w:tc>
        <w:tc>
          <w:tcPr>
            <w:tcW w:w="1058" w:type="dxa"/>
          </w:tcPr>
          <w:p w14:paraId="286E222D" w14:textId="6EEE25B5" w:rsidR="002A2AE7" w:rsidRDefault="002A2AE7" w:rsidP="006B0C9B">
            <w:pPr>
              <w:rPr>
                <w:b/>
                <w:bCs/>
              </w:rPr>
            </w:pPr>
            <w:proofErr w:type="spellStart"/>
            <w:r>
              <w:rPr>
                <w:b/>
                <w:bCs/>
              </w:rPr>
              <w:t>c</w:t>
            </w:r>
            <w:r>
              <w:rPr>
                <w:b/>
                <w:bCs/>
              </w:rPr>
              <w:t>har</w:t>
            </w:r>
            <w:proofErr w:type="spellEnd"/>
            <w:r>
              <w:rPr>
                <w:b/>
                <w:bCs/>
              </w:rPr>
              <w:t xml:space="preserve"> *</w:t>
            </w:r>
          </w:p>
        </w:tc>
        <w:tc>
          <w:tcPr>
            <w:tcW w:w="3369" w:type="dxa"/>
          </w:tcPr>
          <w:p w14:paraId="2421DCAF" w14:textId="6232F70D" w:rsidR="002A2AE7" w:rsidRDefault="002A2AE7" w:rsidP="006B0C9B">
            <w:pPr>
              <w:rPr>
                <w:b/>
                <w:bCs/>
              </w:rPr>
            </w:pPr>
            <w:r>
              <w:rPr>
                <w:b/>
                <w:bCs/>
              </w:rPr>
              <w:t xml:space="preserve">Array que guardara </w:t>
            </w:r>
            <w:r w:rsidR="008857AB">
              <w:rPr>
                <w:b/>
                <w:bCs/>
              </w:rPr>
              <w:t>las N ultimas líneas introducidas</w:t>
            </w:r>
          </w:p>
        </w:tc>
      </w:tr>
      <w:tr w:rsidR="008857AB" w:rsidRPr="00C001D3" w14:paraId="56ED6579" w14:textId="77777777" w:rsidTr="006B0C9B">
        <w:tc>
          <w:tcPr>
            <w:tcW w:w="1588" w:type="dxa"/>
            <w:shd w:val="clear" w:color="auto" w:fill="auto"/>
          </w:tcPr>
          <w:p w14:paraId="24409D47" w14:textId="77777777" w:rsidR="008857AB" w:rsidRDefault="008857AB" w:rsidP="006B0C9B">
            <w:pPr>
              <w:rPr>
                <w:b/>
                <w:bCs/>
              </w:rPr>
            </w:pPr>
          </w:p>
        </w:tc>
        <w:tc>
          <w:tcPr>
            <w:tcW w:w="2155" w:type="dxa"/>
          </w:tcPr>
          <w:p w14:paraId="5DDE6A4F" w14:textId="5E35C2D1" w:rsidR="008857AB" w:rsidRDefault="008857AB" w:rsidP="006B0C9B">
            <w:r>
              <w:t>Variable 3</w:t>
            </w:r>
          </w:p>
        </w:tc>
        <w:tc>
          <w:tcPr>
            <w:tcW w:w="1890" w:type="dxa"/>
          </w:tcPr>
          <w:p w14:paraId="38A13769" w14:textId="419A78EF" w:rsidR="008857AB" w:rsidRDefault="008857AB" w:rsidP="006B0C9B">
            <w:pPr>
              <w:rPr>
                <w:b/>
                <w:bCs/>
              </w:rPr>
            </w:pPr>
            <w:proofErr w:type="gramStart"/>
            <w:r>
              <w:rPr>
                <w:b/>
                <w:bCs/>
              </w:rPr>
              <w:t>buffer[</w:t>
            </w:r>
            <w:proofErr w:type="gramEnd"/>
            <w:r>
              <w:rPr>
                <w:b/>
                <w:bCs/>
              </w:rPr>
              <w:t>]</w:t>
            </w:r>
          </w:p>
        </w:tc>
        <w:tc>
          <w:tcPr>
            <w:tcW w:w="1058" w:type="dxa"/>
          </w:tcPr>
          <w:p w14:paraId="1BD78167" w14:textId="56CCCC00" w:rsidR="008857AB" w:rsidRDefault="008857AB" w:rsidP="006B0C9B">
            <w:pPr>
              <w:rPr>
                <w:b/>
                <w:bCs/>
              </w:rPr>
            </w:pPr>
            <w:proofErr w:type="spellStart"/>
            <w:r>
              <w:rPr>
                <w:b/>
                <w:bCs/>
              </w:rPr>
              <w:t>char</w:t>
            </w:r>
            <w:proofErr w:type="spellEnd"/>
            <w:r>
              <w:rPr>
                <w:b/>
                <w:bCs/>
              </w:rPr>
              <w:t xml:space="preserve"> </w:t>
            </w:r>
          </w:p>
        </w:tc>
        <w:tc>
          <w:tcPr>
            <w:tcW w:w="3369" w:type="dxa"/>
          </w:tcPr>
          <w:p w14:paraId="358C001F" w14:textId="65F45993" w:rsidR="008857AB" w:rsidRDefault="008857AB" w:rsidP="006B0C9B">
            <w:pPr>
              <w:rPr>
                <w:b/>
                <w:bCs/>
              </w:rPr>
            </w:pPr>
            <w:r>
              <w:rPr>
                <w:b/>
                <w:bCs/>
              </w:rPr>
              <w:t>Array que guardara los caracteres del texto introducido.</w:t>
            </w:r>
          </w:p>
        </w:tc>
      </w:tr>
      <w:tr w:rsidR="002A2AE7" w:rsidRPr="00C001D3" w14:paraId="6BE2FE69" w14:textId="77777777" w:rsidTr="006B0C9B">
        <w:trPr>
          <w:trHeight w:val="70"/>
        </w:trPr>
        <w:tc>
          <w:tcPr>
            <w:tcW w:w="1588" w:type="dxa"/>
            <w:shd w:val="clear" w:color="auto" w:fill="BFBFBF" w:themeFill="background1" w:themeFillShade="BF"/>
          </w:tcPr>
          <w:p w14:paraId="45286DF1" w14:textId="77777777" w:rsidR="002A2AE7" w:rsidRPr="00C001D3" w:rsidRDefault="002A2AE7" w:rsidP="006B0C9B">
            <w:pPr>
              <w:rPr>
                <w:b/>
                <w:bCs/>
              </w:rPr>
            </w:pPr>
            <w:r>
              <w:rPr>
                <w:b/>
                <w:bCs/>
              </w:rPr>
              <w:t>Valor Devuelto</w:t>
            </w:r>
          </w:p>
        </w:tc>
        <w:tc>
          <w:tcPr>
            <w:tcW w:w="2155" w:type="dxa"/>
            <w:shd w:val="clear" w:color="auto" w:fill="auto"/>
          </w:tcPr>
          <w:p w14:paraId="3B0E8C58" w14:textId="77777777" w:rsidR="002A2AE7" w:rsidRPr="00C001D3" w:rsidRDefault="002A2AE7" w:rsidP="006B0C9B">
            <w:pPr>
              <w:rPr>
                <w:b/>
                <w:bCs/>
              </w:rPr>
            </w:pPr>
            <w:r>
              <w:rPr>
                <w:b/>
                <w:bCs/>
              </w:rPr>
              <w:t>0</w:t>
            </w:r>
          </w:p>
        </w:tc>
        <w:tc>
          <w:tcPr>
            <w:tcW w:w="1890" w:type="dxa"/>
            <w:shd w:val="clear" w:color="auto" w:fill="auto"/>
          </w:tcPr>
          <w:p w14:paraId="382AE4FC" w14:textId="77777777" w:rsidR="002A2AE7" w:rsidRPr="00C001D3" w:rsidRDefault="002A2AE7" w:rsidP="006B0C9B">
            <w:pPr>
              <w:rPr>
                <w:b/>
                <w:bCs/>
              </w:rPr>
            </w:pPr>
          </w:p>
        </w:tc>
        <w:tc>
          <w:tcPr>
            <w:tcW w:w="1058" w:type="dxa"/>
          </w:tcPr>
          <w:p w14:paraId="609F694B" w14:textId="77777777" w:rsidR="002A2AE7" w:rsidRPr="00C001D3" w:rsidRDefault="002A2AE7" w:rsidP="006B0C9B">
            <w:pPr>
              <w:rPr>
                <w:b/>
                <w:bCs/>
              </w:rPr>
            </w:pPr>
          </w:p>
        </w:tc>
        <w:tc>
          <w:tcPr>
            <w:tcW w:w="3369" w:type="dxa"/>
          </w:tcPr>
          <w:p w14:paraId="5E97429A" w14:textId="77777777" w:rsidR="002A2AE7" w:rsidRPr="00C001D3" w:rsidRDefault="002A2AE7" w:rsidP="006B0C9B">
            <w:pPr>
              <w:rPr>
                <w:b/>
                <w:bCs/>
              </w:rPr>
            </w:pPr>
            <w:r>
              <w:rPr>
                <w:b/>
                <w:bCs/>
              </w:rPr>
              <w:t>Si todo va bien devuelve 0 si no devuelve 1.</w:t>
            </w:r>
          </w:p>
        </w:tc>
      </w:tr>
      <w:tr w:rsidR="002A2AE7" w:rsidRPr="00C001D3" w14:paraId="61F57205" w14:textId="77777777" w:rsidTr="006B0C9B">
        <w:tc>
          <w:tcPr>
            <w:tcW w:w="1588" w:type="dxa"/>
            <w:shd w:val="clear" w:color="auto" w:fill="BFBFBF" w:themeFill="background1" w:themeFillShade="BF"/>
          </w:tcPr>
          <w:p w14:paraId="7E46F4A2" w14:textId="77777777" w:rsidR="002A2AE7" w:rsidRPr="00C001D3" w:rsidRDefault="002A2AE7" w:rsidP="006B0C9B">
            <w:pPr>
              <w:rPr>
                <w:b/>
                <w:bCs/>
              </w:rPr>
            </w:pPr>
            <w:r>
              <w:rPr>
                <w:b/>
                <w:bCs/>
              </w:rPr>
              <w:t>Descripción de la Función</w:t>
            </w:r>
          </w:p>
        </w:tc>
        <w:tc>
          <w:tcPr>
            <w:tcW w:w="2155" w:type="dxa"/>
          </w:tcPr>
          <w:p w14:paraId="0323D9AD" w14:textId="13F60C48" w:rsidR="002A2AE7" w:rsidRPr="00C001D3" w:rsidRDefault="002A2AE7" w:rsidP="006B0C9B">
            <w:pPr>
              <w:rPr>
                <w:b/>
                <w:bCs/>
              </w:rPr>
            </w:pPr>
            <w:r>
              <w:rPr>
                <w:b/>
                <w:bCs/>
              </w:rPr>
              <w:t xml:space="preserve">Función que se encarga de mostrar las N </w:t>
            </w:r>
            <w:r w:rsidR="008857AB">
              <w:rPr>
                <w:b/>
                <w:bCs/>
              </w:rPr>
              <w:t xml:space="preserve">ultimas </w:t>
            </w:r>
            <w:r>
              <w:rPr>
                <w:b/>
                <w:bCs/>
              </w:rPr>
              <w:t>líneas</w:t>
            </w:r>
            <w:r w:rsidR="00686C42">
              <w:rPr>
                <w:b/>
                <w:bCs/>
              </w:rPr>
              <w:t>.</w:t>
            </w:r>
          </w:p>
        </w:tc>
        <w:tc>
          <w:tcPr>
            <w:tcW w:w="1890" w:type="dxa"/>
          </w:tcPr>
          <w:p w14:paraId="116267D7" w14:textId="77777777" w:rsidR="002A2AE7" w:rsidRPr="00C001D3" w:rsidRDefault="002A2AE7" w:rsidP="006B0C9B">
            <w:pPr>
              <w:rPr>
                <w:b/>
                <w:bCs/>
              </w:rPr>
            </w:pPr>
          </w:p>
        </w:tc>
        <w:tc>
          <w:tcPr>
            <w:tcW w:w="1058" w:type="dxa"/>
          </w:tcPr>
          <w:p w14:paraId="07365A1C" w14:textId="77777777" w:rsidR="002A2AE7" w:rsidRPr="00C001D3" w:rsidRDefault="002A2AE7" w:rsidP="006B0C9B">
            <w:pPr>
              <w:rPr>
                <w:b/>
                <w:bCs/>
              </w:rPr>
            </w:pPr>
          </w:p>
        </w:tc>
        <w:tc>
          <w:tcPr>
            <w:tcW w:w="3369" w:type="dxa"/>
          </w:tcPr>
          <w:p w14:paraId="4B2B94BA" w14:textId="77777777" w:rsidR="002A2AE7" w:rsidRPr="00C001D3" w:rsidRDefault="002A2AE7" w:rsidP="006B0C9B">
            <w:pPr>
              <w:rPr>
                <w:b/>
                <w:bCs/>
              </w:rPr>
            </w:pPr>
          </w:p>
        </w:tc>
      </w:tr>
    </w:tbl>
    <w:p w14:paraId="35F67125" w14:textId="66F9D5DE" w:rsidR="00686C42" w:rsidRDefault="00686C42" w:rsidP="002A2AE7"/>
    <w:p w14:paraId="198E87F5" w14:textId="77777777" w:rsidR="00686C42" w:rsidRDefault="00686C42" w:rsidP="002A2AE7"/>
    <w:tbl>
      <w:tblPr>
        <w:tblStyle w:val="Tablaconcuadrcula"/>
        <w:tblW w:w="10060" w:type="dxa"/>
        <w:tblLook w:val="04A0" w:firstRow="1" w:lastRow="0" w:firstColumn="1" w:lastColumn="0" w:noHBand="0" w:noVBand="1"/>
      </w:tblPr>
      <w:tblGrid>
        <w:gridCol w:w="1588"/>
        <w:gridCol w:w="2155"/>
        <w:gridCol w:w="1890"/>
        <w:gridCol w:w="1058"/>
        <w:gridCol w:w="3369"/>
      </w:tblGrid>
      <w:tr w:rsidR="00686C42" w:rsidRPr="004963AE" w14:paraId="74F10D36" w14:textId="77777777" w:rsidTr="006B0C9B">
        <w:trPr>
          <w:trHeight w:val="271"/>
        </w:trPr>
        <w:tc>
          <w:tcPr>
            <w:tcW w:w="1588" w:type="dxa"/>
          </w:tcPr>
          <w:p w14:paraId="3956ED1D" w14:textId="77777777" w:rsidR="00686C42" w:rsidRPr="00C001D3" w:rsidRDefault="00686C42" w:rsidP="006B0C9B">
            <w:pPr>
              <w:rPr>
                <w:b/>
                <w:bCs/>
              </w:rPr>
            </w:pPr>
          </w:p>
        </w:tc>
        <w:tc>
          <w:tcPr>
            <w:tcW w:w="2155" w:type="dxa"/>
          </w:tcPr>
          <w:p w14:paraId="56D340BC" w14:textId="77777777" w:rsidR="00686C42" w:rsidRPr="004963AE" w:rsidRDefault="00686C42" w:rsidP="006B0C9B">
            <w:pPr>
              <w:rPr>
                <w:b/>
                <w:bCs/>
              </w:rPr>
            </w:pPr>
            <w:proofErr w:type="spellStart"/>
            <w:r>
              <w:rPr>
                <w:b/>
                <w:bCs/>
              </w:rPr>
              <w:t>longlines</w:t>
            </w:r>
            <w:proofErr w:type="spellEnd"/>
          </w:p>
        </w:tc>
        <w:tc>
          <w:tcPr>
            <w:tcW w:w="1890" w:type="dxa"/>
          </w:tcPr>
          <w:p w14:paraId="016745EA" w14:textId="77777777" w:rsidR="00686C42" w:rsidRPr="004963AE" w:rsidRDefault="00686C42" w:rsidP="006B0C9B">
            <w:pPr>
              <w:rPr>
                <w:b/>
                <w:bCs/>
              </w:rPr>
            </w:pPr>
            <w:r w:rsidRPr="004963AE">
              <w:rPr>
                <w:b/>
                <w:bCs/>
              </w:rPr>
              <w:t>Nombre</w:t>
            </w:r>
          </w:p>
        </w:tc>
        <w:tc>
          <w:tcPr>
            <w:tcW w:w="1058" w:type="dxa"/>
          </w:tcPr>
          <w:p w14:paraId="71F1DEC6" w14:textId="77777777" w:rsidR="00686C42" w:rsidRPr="004963AE" w:rsidRDefault="00686C42" w:rsidP="006B0C9B">
            <w:pPr>
              <w:rPr>
                <w:b/>
                <w:bCs/>
              </w:rPr>
            </w:pPr>
            <w:r w:rsidRPr="004963AE">
              <w:rPr>
                <w:b/>
                <w:bCs/>
              </w:rPr>
              <w:t>Tipo</w:t>
            </w:r>
          </w:p>
        </w:tc>
        <w:tc>
          <w:tcPr>
            <w:tcW w:w="3369" w:type="dxa"/>
          </w:tcPr>
          <w:p w14:paraId="66FC37AE" w14:textId="77777777" w:rsidR="00686C42" w:rsidRPr="004963AE" w:rsidRDefault="00686C42" w:rsidP="006B0C9B">
            <w:pPr>
              <w:rPr>
                <w:b/>
                <w:bCs/>
              </w:rPr>
            </w:pPr>
            <w:r w:rsidRPr="004963AE">
              <w:rPr>
                <w:b/>
                <w:bCs/>
              </w:rPr>
              <w:t>Descripción</w:t>
            </w:r>
          </w:p>
        </w:tc>
      </w:tr>
      <w:tr w:rsidR="00686C42" w:rsidRPr="00C001D3" w14:paraId="441B3CDD" w14:textId="77777777" w:rsidTr="00686C42">
        <w:trPr>
          <w:trHeight w:val="449"/>
        </w:trPr>
        <w:tc>
          <w:tcPr>
            <w:tcW w:w="1588" w:type="dxa"/>
            <w:shd w:val="clear" w:color="auto" w:fill="BEBEBE" w:themeFill="text2" w:themeFillTint="66"/>
          </w:tcPr>
          <w:p w14:paraId="5E94CC3F" w14:textId="77777777" w:rsidR="00686C42" w:rsidRPr="00C001D3" w:rsidRDefault="00686C42" w:rsidP="006B0C9B">
            <w:pPr>
              <w:rPr>
                <w:b/>
                <w:bCs/>
              </w:rPr>
            </w:pPr>
            <w:r>
              <w:rPr>
                <w:b/>
                <w:bCs/>
              </w:rPr>
              <w:t>Argumentos</w:t>
            </w:r>
          </w:p>
        </w:tc>
        <w:tc>
          <w:tcPr>
            <w:tcW w:w="2155" w:type="dxa"/>
          </w:tcPr>
          <w:p w14:paraId="0D6C8201" w14:textId="77777777" w:rsidR="00686C42" w:rsidRPr="004963AE" w:rsidRDefault="00686C42" w:rsidP="006B0C9B">
            <w:r w:rsidRPr="004963AE">
              <w:t>Argumento 1</w:t>
            </w:r>
          </w:p>
        </w:tc>
        <w:tc>
          <w:tcPr>
            <w:tcW w:w="1890" w:type="dxa"/>
          </w:tcPr>
          <w:p w14:paraId="16C4102C" w14:textId="77777777" w:rsidR="00686C42" w:rsidRPr="00C001D3" w:rsidRDefault="00686C42" w:rsidP="006B0C9B">
            <w:pPr>
              <w:rPr>
                <w:b/>
                <w:bCs/>
              </w:rPr>
            </w:pPr>
            <w:r>
              <w:rPr>
                <w:b/>
                <w:bCs/>
              </w:rPr>
              <w:t>N</w:t>
            </w:r>
          </w:p>
        </w:tc>
        <w:tc>
          <w:tcPr>
            <w:tcW w:w="1058" w:type="dxa"/>
          </w:tcPr>
          <w:p w14:paraId="7AAD171C" w14:textId="77777777" w:rsidR="00686C42" w:rsidRPr="00C001D3" w:rsidRDefault="00686C42" w:rsidP="006B0C9B">
            <w:pPr>
              <w:rPr>
                <w:b/>
                <w:bCs/>
              </w:rPr>
            </w:pPr>
            <w:proofErr w:type="spellStart"/>
            <w:r>
              <w:rPr>
                <w:b/>
                <w:bCs/>
              </w:rPr>
              <w:t>int</w:t>
            </w:r>
            <w:proofErr w:type="spellEnd"/>
          </w:p>
        </w:tc>
        <w:tc>
          <w:tcPr>
            <w:tcW w:w="3369" w:type="dxa"/>
          </w:tcPr>
          <w:p w14:paraId="5D5C970A" w14:textId="77777777" w:rsidR="00686C42" w:rsidRPr="00C001D3" w:rsidRDefault="00686C42" w:rsidP="006B0C9B">
            <w:pPr>
              <w:rPr>
                <w:b/>
                <w:bCs/>
              </w:rPr>
            </w:pPr>
            <w:r>
              <w:rPr>
                <w:b/>
                <w:bCs/>
              </w:rPr>
              <w:t>Número de líneas.</w:t>
            </w:r>
          </w:p>
        </w:tc>
      </w:tr>
      <w:tr w:rsidR="00686C42" w:rsidRPr="00C001D3" w14:paraId="750E895C" w14:textId="77777777" w:rsidTr="00686C42">
        <w:tc>
          <w:tcPr>
            <w:tcW w:w="1588" w:type="dxa"/>
            <w:shd w:val="clear" w:color="auto" w:fill="C7C7C7" w:themeFill="background2" w:themeFillShade="E6"/>
          </w:tcPr>
          <w:p w14:paraId="63FAC924" w14:textId="77777777" w:rsidR="00686C42" w:rsidRPr="00C001D3" w:rsidRDefault="00686C42" w:rsidP="006B0C9B">
            <w:pPr>
              <w:rPr>
                <w:b/>
                <w:bCs/>
              </w:rPr>
            </w:pPr>
            <w:r>
              <w:rPr>
                <w:b/>
                <w:bCs/>
              </w:rPr>
              <w:t>Variables Locales</w:t>
            </w:r>
          </w:p>
        </w:tc>
        <w:tc>
          <w:tcPr>
            <w:tcW w:w="2155" w:type="dxa"/>
          </w:tcPr>
          <w:p w14:paraId="270368A2" w14:textId="77777777" w:rsidR="00686C42" w:rsidRPr="004963AE" w:rsidRDefault="00686C42" w:rsidP="006B0C9B">
            <w:r w:rsidRPr="004963AE">
              <w:t>Variable 1</w:t>
            </w:r>
          </w:p>
        </w:tc>
        <w:tc>
          <w:tcPr>
            <w:tcW w:w="1890" w:type="dxa"/>
          </w:tcPr>
          <w:p w14:paraId="48D1E0AC" w14:textId="77777777" w:rsidR="00686C42" w:rsidRPr="00C001D3" w:rsidRDefault="00686C42" w:rsidP="006B0C9B">
            <w:pPr>
              <w:rPr>
                <w:b/>
                <w:bCs/>
              </w:rPr>
            </w:pPr>
            <w:proofErr w:type="spellStart"/>
            <w:proofErr w:type="gramStart"/>
            <w:r>
              <w:rPr>
                <w:b/>
                <w:bCs/>
              </w:rPr>
              <w:t>lineasLongLines</w:t>
            </w:r>
            <w:proofErr w:type="spellEnd"/>
            <w:r>
              <w:rPr>
                <w:b/>
                <w:bCs/>
              </w:rPr>
              <w:t>[</w:t>
            </w:r>
            <w:proofErr w:type="gramEnd"/>
            <w:r>
              <w:rPr>
                <w:b/>
                <w:bCs/>
              </w:rPr>
              <w:t>]</w:t>
            </w:r>
          </w:p>
        </w:tc>
        <w:tc>
          <w:tcPr>
            <w:tcW w:w="1058" w:type="dxa"/>
          </w:tcPr>
          <w:p w14:paraId="36A50DD0" w14:textId="77777777" w:rsidR="00686C42" w:rsidRPr="00C001D3" w:rsidRDefault="00686C42" w:rsidP="006B0C9B">
            <w:pPr>
              <w:rPr>
                <w:b/>
                <w:bCs/>
              </w:rPr>
            </w:pPr>
            <w:proofErr w:type="spellStart"/>
            <w:r>
              <w:rPr>
                <w:b/>
                <w:bCs/>
              </w:rPr>
              <w:t>Char</w:t>
            </w:r>
            <w:proofErr w:type="spellEnd"/>
            <w:r>
              <w:rPr>
                <w:b/>
                <w:bCs/>
              </w:rPr>
              <w:t xml:space="preserve"> *</w:t>
            </w:r>
          </w:p>
        </w:tc>
        <w:tc>
          <w:tcPr>
            <w:tcW w:w="3369" w:type="dxa"/>
          </w:tcPr>
          <w:p w14:paraId="750FAA8B" w14:textId="77777777" w:rsidR="00686C42" w:rsidRPr="00C001D3" w:rsidRDefault="00686C42" w:rsidP="006B0C9B">
            <w:pPr>
              <w:rPr>
                <w:b/>
                <w:bCs/>
              </w:rPr>
            </w:pPr>
            <w:r>
              <w:rPr>
                <w:b/>
                <w:bCs/>
              </w:rPr>
              <w:t>Array que guardara las N líneas con mayor longitud introducidas.</w:t>
            </w:r>
          </w:p>
        </w:tc>
      </w:tr>
      <w:tr w:rsidR="00686C42" w14:paraId="1E49AE83" w14:textId="77777777" w:rsidTr="006B0C9B">
        <w:tc>
          <w:tcPr>
            <w:tcW w:w="1588" w:type="dxa"/>
          </w:tcPr>
          <w:p w14:paraId="49B879CB" w14:textId="77777777" w:rsidR="00686C42" w:rsidRDefault="00686C42" w:rsidP="006B0C9B">
            <w:pPr>
              <w:rPr>
                <w:b/>
                <w:bCs/>
              </w:rPr>
            </w:pPr>
          </w:p>
        </w:tc>
        <w:tc>
          <w:tcPr>
            <w:tcW w:w="2155" w:type="dxa"/>
          </w:tcPr>
          <w:p w14:paraId="452545D3" w14:textId="77777777" w:rsidR="00686C42" w:rsidRPr="004963AE" w:rsidRDefault="00686C42" w:rsidP="006B0C9B">
            <w:r>
              <w:t>Variable 2</w:t>
            </w:r>
          </w:p>
        </w:tc>
        <w:tc>
          <w:tcPr>
            <w:tcW w:w="1890" w:type="dxa"/>
          </w:tcPr>
          <w:p w14:paraId="41F48AC4" w14:textId="77777777" w:rsidR="00686C42" w:rsidRDefault="00686C42" w:rsidP="006B0C9B">
            <w:pPr>
              <w:rPr>
                <w:b/>
                <w:bCs/>
              </w:rPr>
            </w:pPr>
            <w:proofErr w:type="spellStart"/>
            <w:r>
              <w:rPr>
                <w:b/>
                <w:bCs/>
              </w:rPr>
              <w:t>count</w:t>
            </w:r>
            <w:proofErr w:type="spellEnd"/>
            <w:r>
              <w:rPr>
                <w:b/>
                <w:bCs/>
              </w:rPr>
              <w:t xml:space="preserve"> </w:t>
            </w:r>
          </w:p>
        </w:tc>
        <w:tc>
          <w:tcPr>
            <w:tcW w:w="1058" w:type="dxa"/>
          </w:tcPr>
          <w:p w14:paraId="5D7C563F" w14:textId="77777777" w:rsidR="00686C42" w:rsidRDefault="00686C42" w:rsidP="006B0C9B">
            <w:pPr>
              <w:rPr>
                <w:b/>
                <w:bCs/>
              </w:rPr>
            </w:pPr>
            <w:proofErr w:type="spellStart"/>
            <w:r>
              <w:rPr>
                <w:b/>
                <w:bCs/>
              </w:rPr>
              <w:t>int</w:t>
            </w:r>
            <w:proofErr w:type="spellEnd"/>
            <w:r>
              <w:rPr>
                <w:b/>
                <w:bCs/>
              </w:rPr>
              <w:t xml:space="preserve"> </w:t>
            </w:r>
          </w:p>
        </w:tc>
        <w:tc>
          <w:tcPr>
            <w:tcW w:w="3369" w:type="dxa"/>
          </w:tcPr>
          <w:p w14:paraId="06058EF3" w14:textId="77777777" w:rsidR="00686C42" w:rsidRDefault="00686C42" w:rsidP="006B0C9B">
            <w:pPr>
              <w:rPr>
                <w:b/>
                <w:bCs/>
              </w:rPr>
            </w:pPr>
            <w:r>
              <w:rPr>
                <w:b/>
                <w:bCs/>
              </w:rPr>
              <w:t>Variable que llevará la cuenta de las líneas introducidas hasta llegar al valor de N.</w:t>
            </w:r>
          </w:p>
        </w:tc>
      </w:tr>
      <w:tr w:rsidR="00686C42" w14:paraId="0AAADB49" w14:textId="77777777" w:rsidTr="006B0C9B">
        <w:tc>
          <w:tcPr>
            <w:tcW w:w="1588" w:type="dxa"/>
          </w:tcPr>
          <w:p w14:paraId="0BB88DD7" w14:textId="77777777" w:rsidR="00686C42" w:rsidRDefault="00686C42" w:rsidP="006B0C9B">
            <w:pPr>
              <w:rPr>
                <w:b/>
                <w:bCs/>
              </w:rPr>
            </w:pPr>
          </w:p>
        </w:tc>
        <w:tc>
          <w:tcPr>
            <w:tcW w:w="2155" w:type="dxa"/>
          </w:tcPr>
          <w:p w14:paraId="42263810" w14:textId="77777777" w:rsidR="00686C42" w:rsidRDefault="00686C42" w:rsidP="006B0C9B">
            <w:r>
              <w:t>Variable 3</w:t>
            </w:r>
          </w:p>
        </w:tc>
        <w:tc>
          <w:tcPr>
            <w:tcW w:w="1890" w:type="dxa"/>
          </w:tcPr>
          <w:p w14:paraId="4F41982D" w14:textId="77777777" w:rsidR="00686C42" w:rsidRDefault="00686C42" w:rsidP="006B0C9B">
            <w:pPr>
              <w:rPr>
                <w:b/>
                <w:bCs/>
              </w:rPr>
            </w:pPr>
            <w:proofErr w:type="gramStart"/>
            <w:r>
              <w:rPr>
                <w:b/>
                <w:bCs/>
              </w:rPr>
              <w:t>buffer[</w:t>
            </w:r>
            <w:proofErr w:type="gramEnd"/>
            <w:r>
              <w:rPr>
                <w:b/>
                <w:bCs/>
              </w:rPr>
              <w:t>]</w:t>
            </w:r>
          </w:p>
        </w:tc>
        <w:tc>
          <w:tcPr>
            <w:tcW w:w="1058" w:type="dxa"/>
          </w:tcPr>
          <w:p w14:paraId="2277D270" w14:textId="77777777" w:rsidR="00686C42" w:rsidRDefault="00686C42" w:rsidP="006B0C9B">
            <w:pPr>
              <w:rPr>
                <w:b/>
                <w:bCs/>
              </w:rPr>
            </w:pPr>
            <w:proofErr w:type="spellStart"/>
            <w:r>
              <w:rPr>
                <w:b/>
                <w:bCs/>
              </w:rPr>
              <w:t>char</w:t>
            </w:r>
            <w:proofErr w:type="spellEnd"/>
            <w:r>
              <w:rPr>
                <w:b/>
                <w:bCs/>
              </w:rPr>
              <w:t xml:space="preserve"> </w:t>
            </w:r>
          </w:p>
        </w:tc>
        <w:tc>
          <w:tcPr>
            <w:tcW w:w="3369" w:type="dxa"/>
          </w:tcPr>
          <w:p w14:paraId="69D0CF3A" w14:textId="77777777" w:rsidR="00686C42" w:rsidRDefault="00686C42" w:rsidP="006B0C9B">
            <w:pPr>
              <w:rPr>
                <w:b/>
                <w:bCs/>
              </w:rPr>
            </w:pPr>
            <w:r>
              <w:rPr>
                <w:b/>
                <w:bCs/>
              </w:rPr>
              <w:t>Array que guardara los caracteres del texto introducido.</w:t>
            </w:r>
          </w:p>
        </w:tc>
      </w:tr>
      <w:tr w:rsidR="00686C42" w:rsidRPr="00C001D3" w14:paraId="3EA3006B" w14:textId="77777777" w:rsidTr="00686C42">
        <w:trPr>
          <w:trHeight w:val="70"/>
        </w:trPr>
        <w:tc>
          <w:tcPr>
            <w:tcW w:w="1588" w:type="dxa"/>
            <w:shd w:val="clear" w:color="auto" w:fill="BEBEBE" w:themeFill="text2" w:themeFillTint="66"/>
          </w:tcPr>
          <w:p w14:paraId="57AB329F" w14:textId="77777777" w:rsidR="00686C42" w:rsidRPr="00C001D3" w:rsidRDefault="00686C42" w:rsidP="006B0C9B">
            <w:pPr>
              <w:rPr>
                <w:b/>
                <w:bCs/>
              </w:rPr>
            </w:pPr>
            <w:r>
              <w:rPr>
                <w:b/>
                <w:bCs/>
              </w:rPr>
              <w:t>Valor Devuelto</w:t>
            </w:r>
          </w:p>
        </w:tc>
        <w:tc>
          <w:tcPr>
            <w:tcW w:w="2155" w:type="dxa"/>
          </w:tcPr>
          <w:p w14:paraId="5DC1D2F4" w14:textId="77777777" w:rsidR="00686C42" w:rsidRPr="00C001D3" w:rsidRDefault="00686C42" w:rsidP="006B0C9B">
            <w:pPr>
              <w:rPr>
                <w:b/>
                <w:bCs/>
              </w:rPr>
            </w:pPr>
            <w:r>
              <w:rPr>
                <w:b/>
                <w:bCs/>
              </w:rPr>
              <w:t>0</w:t>
            </w:r>
          </w:p>
        </w:tc>
        <w:tc>
          <w:tcPr>
            <w:tcW w:w="1890" w:type="dxa"/>
          </w:tcPr>
          <w:p w14:paraId="6FC6C8A2" w14:textId="77777777" w:rsidR="00686C42" w:rsidRPr="00C001D3" w:rsidRDefault="00686C42" w:rsidP="006B0C9B">
            <w:pPr>
              <w:rPr>
                <w:b/>
                <w:bCs/>
              </w:rPr>
            </w:pPr>
          </w:p>
        </w:tc>
        <w:tc>
          <w:tcPr>
            <w:tcW w:w="1058" w:type="dxa"/>
          </w:tcPr>
          <w:p w14:paraId="380BE191" w14:textId="77777777" w:rsidR="00686C42" w:rsidRPr="00C001D3" w:rsidRDefault="00686C42" w:rsidP="006B0C9B">
            <w:pPr>
              <w:rPr>
                <w:b/>
                <w:bCs/>
              </w:rPr>
            </w:pPr>
          </w:p>
        </w:tc>
        <w:tc>
          <w:tcPr>
            <w:tcW w:w="3369" w:type="dxa"/>
          </w:tcPr>
          <w:p w14:paraId="3AD9551D" w14:textId="77777777" w:rsidR="00686C42" w:rsidRPr="00C001D3" w:rsidRDefault="00686C42" w:rsidP="006B0C9B">
            <w:pPr>
              <w:rPr>
                <w:b/>
                <w:bCs/>
              </w:rPr>
            </w:pPr>
            <w:r>
              <w:rPr>
                <w:b/>
                <w:bCs/>
              </w:rPr>
              <w:t>Si todo va bien devuelve 0 si no devuelve 1.</w:t>
            </w:r>
          </w:p>
        </w:tc>
      </w:tr>
      <w:tr w:rsidR="00686C42" w:rsidRPr="00C001D3" w14:paraId="36DC059E" w14:textId="77777777" w:rsidTr="00686C42">
        <w:tc>
          <w:tcPr>
            <w:tcW w:w="1588" w:type="dxa"/>
            <w:shd w:val="clear" w:color="auto" w:fill="BEBEBE" w:themeFill="text2" w:themeFillTint="66"/>
          </w:tcPr>
          <w:p w14:paraId="0E53DC45" w14:textId="77777777" w:rsidR="00686C42" w:rsidRPr="00C001D3" w:rsidRDefault="00686C42" w:rsidP="006B0C9B">
            <w:pPr>
              <w:rPr>
                <w:b/>
                <w:bCs/>
              </w:rPr>
            </w:pPr>
            <w:r>
              <w:rPr>
                <w:b/>
                <w:bCs/>
              </w:rPr>
              <w:t>Descripción de la Función</w:t>
            </w:r>
          </w:p>
        </w:tc>
        <w:tc>
          <w:tcPr>
            <w:tcW w:w="2155" w:type="dxa"/>
          </w:tcPr>
          <w:p w14:paraId="4235FCE9" w14:textId="5B583696" w:rsidR="00686C42" w:rsidRPr="00C001D3" w:rsidRDefault="00686C42" w:rsidP="006B0C9B">
            <w:pPr>
              <w:rPr>
                <w:b/>
                <w:bCs/>
              </w:rPr>
            </w:pPr>
            <w:r>
              <w:rPr>
                <w:b/>
                <w:bCs/>
              </w:rPr>
              <w:t xml:space="preserve">Función que se encarga de mostrar las </w:t>
            </w:r>
            <w:r>
              <w:rPr>
                <w:b/>
                <w:bCs/>
              </w:rPr>
              <w:t>N líneas</w:t>
            </w:r>
            <w:r>
              <w:rPr>
                <w:b/>
                <w:bCs/>
              </w:rPr>
              <w:t xml:space="preserve"> con mayor longitud.</w:t>
            </w:r>
          </w:p>
        </w:tc>
        <w:tc>
          <w:tcPr>
            <w:tcW w:w="1890" w:type="dxa"/>
          </w:tcPr>
          <w:p w14:paraId="2C34592D" w14:textId="77777777" w:rsidR="00686C42" w:rsidRPr="00C001D3" w:rsidRDefault="00686C42" w:rsidP="006B0C9B">
            <w:pPr>
              <w:rPr>
                <w:b/>
                <w:bCs/>
              </w:rPr>
            </w:pPr>
          </w:p>
        </w:tc>
        <w:tc>
          <w:tcPr>
            <w:tcW w:w="1058" w:type="dxa"/>
          </w:tcPr>
          <w:p w14:paraId="6F4DE7B7" w14:textId="77777777" w:rsidR="00686C42" w:rsidRPr="00C001D3" w:rsidRDefault="00686C42" w:rsidP="006B0C9B">
            <w:pPr>
              <w:rPr>
                <w:b/>
                <w:bCs/>
              </w:rPr>
            </w:pPr>
          </w:p>
        </w:tc>
        <w:tc>
          <w:tcPr>
            <w:tcW w:w="3369" w:type="dxa"/>
          </w:tcPr>
          <w:p w14:paraId="1ABF458E" w14:textId="77777777" w:rsidR="00686C42" w:rsidRPr="00C001D3" w:rsidRDefault="00686C42" w:rsidP="006B0C9B">
            <w:pPr>
              <w:rPr>
                <w:b/>
                <w:bCs/>
              </w:rPr>
            </w:pPr>
          </w:p>
        </w:tc>
      </w:tr>
    </w:tbl>
    <w:p w14:paraId="1701F584" w14:textId="77777777" w:rsidR="008857AB" w:rsidRPr="002A2AE7" w:rsidRDefault="008857AB" w:rsidP="002A2AE7"/>
    <w:p w14:paraId="4BE40897" w14:textId="14E727D7" w:rsidR="00876B4B" w:rsidRDefault="00F94257" w:rsidP="00793754">
      <w:pPr>
        <w:pStyle w:val="Ttulo2"/>
      </w:pPr>
      <w:r>
        <w:t>Casos de Prueba</w:t>
      </w:r>
      <w:bookmarkEnd w:id="8"/>
    </w:p>
    <w:p w14:paraId="061E788E" w14:textId="64560EC1" w:rsidR="00950272" w:rsidRPr="00E24DDB" w:rsidRDefault="00876B4B" w:rsidP="00E24DDB">
      <w:pPr>
        <w:pStyle w:val="Prrafodelista"/>
        <w:numPr>
          <w:ilvl w:val="0"/>
          <w:numId w:val="14"/>
        </w:numPr>
        <w:rPr>
          <w:sz w:val="22"/>
          <w:szCs w:val="28"/>
          <w:u w:val="single"/>
        </w:rPr>
      </w:pPr>
      <w:r w:rsidRPr="009A3CDA">
        <w:rPr>
          <w:sz w:val="22"/>
          <w:szCs w:val="28"/>
          <w:u w:val="single"/>
        </w:rPr>
        <w:t xml:space="preserve">N </w:t>
      </w:r>
      <w:r w:rsidR="00950272" w:rsidRPr="009A3CDA">
        <w:rPr>
          <w:sz w:val="22"/>
          <w:szCs w:val="28"/>
          <w:u w:val="single"/>
        </w:rPr>
        <w:t>es un número negativo:</w:t>
      </w:r>
      <w:r w:rsidR="009A3CDA">
        <w:rPr>
          <w:sz w:val="22"/>
          <w:szCs w:val="28"/>
          <w:u w:val="single"/>
        </w:rPr>
        <w:t xml:space="preserve"> </w:t>
      </w:r>
      <w:r w:rsidR="009A3CDA">
        <w:t>al pasarle como argumento un numero negativo el programa va a realizar la comprobación de argumentos y va a llegar a la inicialización de la función escogida. Sin embargo, en esta se va a comprobar que N sea no negativo. En caso de que lo sea saltara un mensaje de error informando que N no puede ser negativo</w:t>
      </w:r>
      <w:r w:rsidR="00A062D2">
        <w:t xml:space="preserve"> y acabando con el programa.</w:t>
      </w:r>
    </w:p>
    <w:p w14:paraId="22FE5721" w14:textId="25AB18C6" w:rsidR="007C2146" w:rsidRPr="00422E82" w:rsidRDefault="007613CB" w:rsidP="00876B4B">
      <w:pPr>
        <w:pStyle w:val="Prrafodelista"/>
        <w:numPr>
          <w:ilvl w:val="0"/>
          <w:numId w:val="14"/>
        </w:numPr>
        <w:rPr>
          <w:sz w:val="22"/>
          <w:szCs w:val="28"/>
          <w:u w:val="single"/>
        </w:rPr>
      </w:pPr>
      <w:r>
        <w:rPr>
          <w:sz w:val="22"/>
          <w:szCs w:val="28"/>
          <w:u w:val="single"/>
        </w:rPr>
        <w:t>El p</w:t>
      </w:r>
      <w:r w:rsidR="007C2146" w:rsidRPr="00422E82">
        <w:rPr>
          <w:sz w:val="22"/>
          <w:szCs w:val="28"/>
          <w:u w:val="single"/>
        </w:rPr>
        <w:t xml:space="preserve">rimer argumento pasado </w:t>
      </w:r>
      <w:r>
        <w:rPr>
          <w:sz w:val="22"/>
          <w:szCs w:val="28"/>
          <w:u w:val="single"/>
        </w:rPr>
        <w:t>deber ser</w:t>
      </w:r>
      <w:r w:rsidR="007C2146" w:rsidRPr="00422E82">
        <w:rPr>
          <w:sz w:val="22"/>
          <w:szCs w:val="28"/>
          <w:u w:val="single"/>
        </w:rPr>
        <w:t xml:space="preserve"> una de las funciones </w:t>
      </w:r>
      <w:r w:rsidR="00436E63" w:rsidRPr="00422E82">
        <w:rPr>
          <w:sz w:val="22"/>
          <w:szCs w:val="28"/>
          <w:u w:val="single"/>
        </w:rPr>
        <w:t>especificadas. (</w:t>
      </w:r>
      <w:r w:rsidR="00275325" w:rsidRPr="00422E82">
        <w:rPr>
          <w:sz w:val="22"/>
          <w:szCs w:val="28"/>
          <w:u w:val="single"/>
        </w:rPr>
        <w:t xml:space="preserve">head, </w:t>
      </w:r>
      <w:proofErr w:type="spellStart"/>
      <w:r w:rsidR="00275325" w:rsidRPr="00422E82">
        <w:rPr>
          <w:sz w:val="22"/>
          <w:szCs w:val="28"/>
          <w:u w:val="single"/>
        </w:rPr>
        <w:t>tail</w:t>
      </w:r>
      <w:proofErr w:type="spellEnd"/>
      <w:r w:rsidR="00275325" w:rsidRPr="00422E82">
        <w:rPr>
          <w:sz w:val="22"/>
          <w:szCs w:val="28"/>
          <w:u w:val="single"/>
        </w:rPr>
        <w:t xml:space="preserve">, </w:t>
      </w:r>
      <w:proofErr w:type="spellStart"/>
      <w:r w:rsidR="00275325" w:rsidRPr="00422E82">
        <w:rPr>
          <w:sz w:val="22"/>
          <w:szCs w:val="28"/>
          <w:u w:val="single"/>
        </w:rPr>
        <w:t>longlines</w:t>
      </w:r>
      <w:proofErr w:type="spellEnd"/>
      <w:r w:rsidR="00275325" w:rsidRPr="00422E82">
        <w:rPr>
          <w:sz w:val="22"/>
          <w:szCs w:val="28"/>
          <w:u w:val="single"/>
        </w:rPr>
        <w:t>)</w:t>
      </w:r>
      <w:r>
        <w:rPr>
          <w:sz w:val="22"/>
          <w:szCs w:val="28"/>
          <w:u w:val="single"/>
        </w:rPr>
        <w:t xml:space="preserve">: </w:t>
      </w:r>
      <w:r w:rsidR="00D2570A">
        <w:t>tras la comprobación de argumentos se comprobará si el programa ejecuta la función deseada</w:t>
      </w:r>
      <w:r w:rsidR="001F6A9E">
        <w:t>. Por ello se ha comprobado que, por ejemplo, si el argumento pasado es “Head” el programa ejecute la función Head y así con las demás.</w:t>
      </w:r>
    </w:p>
    <w:p w14:paraId="3CF183ED" w14:textId="4E6696D8" w:rsidR="00426529" w:rsidRDefault="001F6A9E" w:rsidP="00426529">
      <w:pPr>
        <w:pStyle w:val="Prrafodelista"/>
        <w:numPr>
          <w:ilvl w:val="0"/>
          <w:numId w:val="14"/>
        </w:numPr>
      </w:pPr>
      <w:r>
        <w:rPr>
          <w:sz w:val="22"/>
          <w:szCs w:val="28"/>
          <w:u w:val="single"/>
        </w:rPr>
        <w:t>Caso en el que N sea igual a 0:</w:t>
      </w:r>
      <w:r>
        <w:t xml:space="preserve"> si se le pasa como valor 0 </w:t>
      </w:r>
      <w:r w:rsidR="005D075E">
        <w:t xml:space="preserve">al segundo argumento el programa no debería mostrar ninguna línea de texto introducido por la entrada estándar. </w:t>
      </w:r>
      <w:r w:rsidR="00D72805">
        <w:t xml:space="preserve">Por ello y para saber al usuario que no había ningún tipo de error se muestra un pequeño mensaje para advertirle que no se va a imprimir ninguna línea de texto ya que </w:t>
      </w:r>
      <w:r w:rsidR="00426529">
        <w:t>N vale 0.</w:t>
      </w:r>
    </w:p>
    <w:p w14:paraId="547EC70B" w14:textId="67446949" w:rsidR="00275325" w:rsidRDefault="00426529" w:rsidP="00275325">
      <w:pPr>
        <w:pStyle w:val="Prrafodelista"/>
        <w:numPr>
          <w:ilvl w:val="0"/>
          <w:numId w:val="14"/>
        </w:numPr>
      </w:pPr>
      <w:r>
        <w:rPr>
          <w:sz w:val="22"/>
          <w:szCs w:val="28"/>
          <w:u w:val="single"/>
        </w:rPr>
        <w:t xml:space="preserve">Que el primer argumento no sea una de las funciones especificadas: </w:t>
      </w:r>
      <w:r>
        <w:t>si se le pasa una</w:t>
      </w:r>
      <w:r w:rsidR="007518DA">
        <w:t xml:space="preserve"> función </w:t>
      </w:r>
      <w:r w:rsidR="009375C6">
        <w:t xml:space="preserve">que no está contemplada en el programa, este mandará un mensaje </w:t>
      </w:r>
      <w:r w:rsidR="006678BD">
        <w:t xml:space="preserve">de error </w:t>
      </w:r>
      <w:r w:rsidR="00E47406">
        <w:t>explicando que el usuario debe introducir una de las funciones implementadas.</w:t>
      </w:r>
    </w:p>
    <w:p w14:paraId="372E1EF4" w14:textId="004A2E34" w:rsidR="00275325" w:rsidRPr="00E47406" w:rsidRDefault="00275325" w:rsidP="00275325">
      <w:pPr>
        <w:pStyle w:val="Prrafodelista"/>
        <w:numPr>
          <w:ilvl w:val="0"/>
          <w:numId w:val="14"/>
        </w:numPr>
        <w:rPr>
          <w:sz w:val="22"/>
          <w:szCs w:val="28"/>
          <w:u w:val="single"/>
        </w:rPr>
      </w:pPr>
      <w:r w:rsidRPr="00E47406">
        <w:rPr>
          <w:sz w:val="22"/>
          <w:szCs w:val="28"/>
          <w:u w:val="single"/>
        </w:rPr>
        <w:t xml:space="preserve">No se le pasa </w:t>
      </w:r>
      <w:r w:rsidR="00436E63" w:rsidRPr="00E47406">
        <w:rPr>
          <w:sz w:val="22"/>
          <w:szCs w:val="28"/>
          <w:u w:val="single"/>
        </w:rPr>
        <w:t>ningún argumento</w:t>
      </w:r>
      <w:r w:rsidR="00490B36" w:rsidRPr="00E47406">
        <w:rPr>
          <w:sz w:val="22"/>
          <w:szCs w:val="28"/>
          <w:u w:val="single"/>
        </w:rPr>
        <w:t xml:space="preserve"> o más de dos argumentos</w:t>
      </w:r>
      <w:r w:rsidR="00E47406">
        <w:rPr>
          <w:sz w:val="22"/>
          <w:szCs w:val="28"/>
          <w:u w:val="single"/>
        </w:rPr>
        <w:t>:</w:t>
      </w:r>
      <w:r w:rsidR="00E47406">
        <w:t xml:space="preserve"> </w:t>
      </w:r>
      <w:r w:rsidR="000F098F">
        <w:t>en el caso en el que no se le pase ningún argumento o se le pase más de 2 argumentos, el programa imprimirá un mensaje de error especifi</w:t>
      </w:r>
      <w:r w:rsidR="00A25CE0">
        <w:t xml:space="preserve">cando cuantos argumentos se han pasado al programa </w:t>
      </w:r>
      <w:r w:rsidR="00E823B6">
        <w:t>y explicando que al menos se debe introducir la función deseada.</w:t>
      </w:r>
    </w:p>
    <w:p w14:paraId="0C3D2B8A" w14:textId="201D2A13" w:rsidR="00275325" w:rsidRPr="00A727B2" w:rsidRDefault="00275325" w:rsidP="00275325">
      <w:pPr>
        <w:pStyle w:val="Prrafodelista"/>
        <w:numPr>
          <w:ilvl w:val="0"/>
          <w:numId w:val="14"/>
        </w:numPr>
        <w:rPr>
          <w:sz w:val="22"/>
          <w:szCs w:val="28"/>
          <w:u w:val="single"/>
        </w:rPr>
      </w:pPr>
      <w:r w:rsidRPr="00A727B2">
        <w:rPr>
          <w:sz w:val="22"/>
          <w:szCs w:val="28"/>
          <w:u w:val="single"/>
        </w:rPr>
        <w:t>Se le pasa solo la función a realizar</w:t>
      </w:r>
      <w:r w:rsidR="00A727B2">
        <w:rPr>
          <w:sz w:val="22"/>
          <w:szCs w:val="28"/>
          <w:u w:val="single"/>
        </w:rPr>
        <w:t>:</w:t>
      </w:r>
      <w:r w:rsidR="00A727B2">
        <w:t xml:space="preserve"> también se ha comprobado que ocurriría si solo se </w:t>
      </w:r>
      <w:r w:rsidR="00124F92">
        <w:t>introduce</w:t>
      </w:r>
      <w:r w:rsidR="00A727B2">
        <w:t xml:space="preserve"> el método a realizar. El programa </w:t>
      </w:r>
      <w:r w:rsidR="00124F92">
        <w:t>pondrá 10 como valor de N siendo este el caso base.</w:t>
      </w:r>
    </w:p>
    <w:p w14:paraId="67B8459A" w14:textId="1EA6DFD1" w:rsidR="00695A7D" w:rsidRPr="00876B4B" w:rsidRDefault="00695A7D" w:rsidP="00876B4B">
      <w:pPr>
        <w:pStyle w:val="Prrafodelista"/>
        <w:numPr>
          <w:ilvl w:val="0"/>
          <w:numId w:val="14"/>
        </w:numPr>
      </w:pPr>
      <w:r w:rsidRPr="00876B4B">
        <w:br w:type="page"/>
      </w:r>
    </w:p>
    <w:p w14:paraId="007CD898" w14:textId="30B5DA07" w:rsidR="00996856" w:rsidRDefault="00996856" w:rsidP="00996856">
      <w:pPr>
        <w:pStyle w:val="Ttulo1"/>
      </w:pPr>
      <w:bookmarkStart w:id="9" w:name="_Toc115812637"/>
      <w:r>
        <w:lastRenderedPageBreak/>
        <w:t>Comentarios Personales</w:t>
      </w:r>
      <w:bookmarkEnd w:id="9"/>
    </w:p>
    <w:p w14:paraId="53AB591F" w14:textId="763DBB9F" w:rsidR="000225A8" w:rsidRDefault="00DD62D1">
      <w:pPr>
        <w:rPr>
          <w:sz w:val="22"/>
          <w:szCs w:val="28"/>
          <w:u w:val="single"/>
        </w:rPr>
      </w:pPr>
      <w:r w:rsidRPr="00DD62D1">
        <w:rPr>
          <w:sz w:val="22"/>
          <w:szCs w:val="28"/>
          <w:u w:val="single"/>
        </w:rPr>
        <w:t>Problemas encontrados:</w:t>
      </w:r>
    </w:p>
    <w:p w14:paraId="70A151F5" w14:textId="77777777" w:rsidR="00781C51" w:rsidRDefault="00DD62D1">
      <w:r>
        <w:t xml:space="preserve">Durante la realización de esta práctica nos hemos topado con varios problemas </w:t>
      </w:r>
      <w:r w:rsidR="00ED6023">
        <w:t xml:space="preserve">siendo los que más destacan los relacionados con cómo funciona C. </w:t>
      </w:r>
    </w:p>
    <w:p w14:paraId="3953ADFC" w14:textId="3B15478D" w:rsidR="00DD62D1" w:rsidRDefault="00ED6023" w:rsidP="00781C51">
      <w:pPr>
        <w:pStyle w:val="Prrafodelista"/>
        <w:numPr>
          <w:ilvl w:val="0"/>
          <w:numId w:val="14"/>
        </w:numPr>
      </w:pPr>
      <w:r>
        <w:t>Muchos de los errores que nos daba el programa se debían a el mal entendimiento de</w:t>
      </w:r>
      <w:r w:rsidR="00A22700">
        <w:t xml:space="preserve"> cómo funcionan los punteros. En ocasiones </w:t>
      </w:r>
      <w:r w:rsidR="00962E76">
        <w:t xml:space="preserve">operábamos con las direcciones de memoria y no con el contenido del puntero. </w:t>
      </w:r>
      <w:r w:rsidR="00D64838">
        <w:t>Pero,</w:t>
      </w:r>
      <w:r w:rsidR="00962E76">
        <w:t xml:space="preserve"> sobre todo, lo que más nos cos</w:t>
      </w:r>
      <w:r w:rsidR="00D64838">
        <w:t xml:space="preserve">tó fue entender la creación de array y el almacenamiento de las líneas de texto o </w:t>
      </w:r>
      <w:proofErr w:type="spellStart"/>
      <w:r w:rsidR="00D64838">
        <w:t>strings</w:t>
      </w:r>
      <w:proofErr w:type="spellEnd"/>
      <w:r w:rsidR="00D64838">
        <w:t xml:space="preserve"> en estas. </w:t>
      </w:r>
    </w:p>
    <w:p w14:paraId="3A66BC79" w14:textId="4D304F03" w:rsidR="00781C51" w:rsidRDefault="00781C51" w:rsidP="00781C51">
      <w:pPr>
        <w:pStyle w:val="Prrafodelista"/>
        <w:numPr>
          <w:ilvl w:val="0"/>
          <w:numId w:val="14"/>
        </w:numPr>
      </w:pPr>
      <w:r>
        <w:t xml:space="preserve">También tuvimos diversos errores con los valores que guarda </w:t>
      </w:r>
      <w:proofErr w:type="spellStart"/>
      <w:r>
        <w:t>argc</w:t>
      </w:r>
      <w:proofErr w:type="spellEnd"/>
      <w:r>
        <w:t xml:space="preserve"> y </w:t>
      </w:r>
      <w:proofErr w:type="spellStart"/>
      <w:proofErr w:type="gramStart"/>
      <w:r>
        <w:t>argv</w:t>
      </w:r>
      <w:proofErr w:type="spellEnd"/>
      <w:r>
        <w:t>[</w:t>
      </w:r>
      <w:proofErr w:type="gramEnd"/>
      <w:r>
        <w:t xml:space="preserve">] ya que no sabíamos que aunque pasásemos 2 argumentos, </w:t>
      </w:r>
      <w:proofErr w:type="spellStart"/>
      <w:r>
        <w:t>argc</w:t>
      </w:r>
      <w:proofErr w:type="spellEnd"/>
      <w:r>
        <w:t xml:space="preserve"> </w:t>
      </w:r>
      <w:r w:rsidR="00C74001">
        <w:t xml:space="preserve">valía 3 ya que en realidad se le pasan 3 argumentos (los 2 </w:t>
      </w:r>
      <w:r w:rsidR="00F670CA">
        <w:t>introducidos por el usuario y la dirección del programa a ejecutar, es decir, del archivo c)</w:t>
      </w:r>
      <w:r w:rsidR="005B560B">
        <w:t xml:space="preserve">. Añadir que esta dirección también se guarda en el array de argumentos por lo que muchas veces queríamos acceder al primer argumento introducido por el usuario mediante </w:t>
      </w:r>
      <w:proofErr w:type="spellStart"/>
      <w:proofErr w:type="gramStart"/>
      <w:r w:rsidR="005B560B">
        <w:t>argv</w:t>
      </w:r>
      <w:proofErr w:type="spellEnd"/>
      <w:r w:rsidR="005B560B">
        <w:t>[</w:t>
      </w:r>
      <w:proofErr w:type="gramEnd"/>
      <w:r w:rsidR="005B560B">
        <w:t>0] ocasionando diversos problemas.</w:t>
      </w:r>
    </w:p>
    <w:p w14:paraId="5154004E" w14:textId="35A0BF44" w:rsidR="005B560B" w:rsidRDefault="00341B65" w:rsidP="00341B65">
      <w:pPr>
        <w:rPr>
          <w:sz w:val="22"/>
          <w:szCs w:val="28"/>
          <w:u w:val="single"/>
        </w:rPr>
      </w:pPr>
      <w:proofErr w:type="gramStart"/>
      <w:r w:rsidRPr="00341B65">
        <w:rPr>
          <w:sz w:val="22"/>
          <w:szCs w:val="28"/>
          <w:u w:val="single"/>
        </w:rPr>
        <w:t>Puntos a mejorar</w:t>
      </w:r>
      <w:proofErr w:type="gramEnd"/>
      <w:r w:rsidRPr="00341B65">
        <w:rPr>
          <w:sz w:val="22"/>
          <w:szCs w:val="28"/>
          <w:u w:val="single"/>
        </w:rPr>
        <w:t>:</w:t>
      </w:r>
    </w:p>
    <w:p w14:paraId="72D65929" w14:textId="4BF340E5" w:rsidR="00341B65" w:rsidRDefault="005C3CC7" w:rsidP="005C3CC7">
      <w:pPr>
        <w:pStyle w:val="Prrafodelista"/>
        <w:numPr>
          <w:ilvl w:val="0"/>
          <w:numId w:val="14"/>
        </w:numPr>
      </w:pPr>
      <w:r>
        <w:t xml:space="preserve">Mayor limpieza en el código: aunque hemos intentado programar desde un principio de forma limpia </w:t>
      </w:r>
      <w:r w:rsidR="00CF059E">
        <w:t>sí</w:t>
      </w:r>
      <w:r>
        <w:t xml:space="preserve"> que es verdad que en ocasiones podía ser un poco caótico. Sin embargo, la </w:t>
      </w:r>
      <w:r w:rsidR="006059A1">
        <w:t xml:space="preserve">homogeneidad </w:t>
      </w:r>
      <w:r w:rsidR="00CF059E">
        <w:t>del código se ha mantenido en todo momento</w:t>
      </w:r>
      <w:r w:rsidR="00D56906">
        <w:t>.</w:t>
      </w:r>
    </w:p>
    <w:p w14:paraId="4E0D78AB" w14:textId="7BF834D4" w:rsidR="00D56906" w:rsidRDefault="00920E39" w:rsidP="005C3CC7">
      <w:pPr>
        <w:pStyle w:val="Prrafodelista"/>
        <w:numPr>
          <w:ilvl w:val="0"/>
          <w:numId w:val="14"/>
        </w:numPr>
      </w:pPr>
      <w:r>
        <w:t>Mayor creación de funciones (mayor separación de código): se podría haber realizado distintas funciones para dividir el código en partes más claras.</w:t>
      </w:r>
    </w:p>
    <w:p w14:paraId="7C0F9AD4" w14:textId="4E2B1BAA" w:rsidR="00920E39" w:rsidRDefault="00B239CC" w:rsidP="005C3CC7">
      <w:pPr>
        <w:pStyle w:val="Prrafodelista"/>
        <w:numPr>
          <w:ilvl w:val="0"/>
          <w:numId w:val="14"/>
        </w:numPr>
      </w:pPr>
      <w:r>
        <w:t>Menor complejidad</w:t>
      </w:r>
      <w:r w:rsidR="009912D6">
        <w:t xml:space="preserve"> en el código</w:t>
      </w:r>
      <w:r>
        <w:t xml:space="preserve">: </w:t>
      </w:r>
      <w:r w:rsidR="000E01AF">
        <w:t xml:space="preserve">sobre todo en la función </w:t>
      </w:r>
      <w:proofErr w:type="spellStart"/>
      <w:r w:rsidR="000E01AF">
        <w:t>longlines</w:t>
      </w:r>
      <w:proofErr w:type="spellEnd"/>
      <w:r w:rsidR="000D5DD8">
        <w:t>,</w:t>
      </w:r>
      <w:r w:rsidR="000E01AF">
        <w:t xml:space="preserve"> </w:t>
      </w:r>
      <w:r w:rsidR="000D5DD8">
        <w:t xml:space="preserve">ya que </w:t>
      </w:r>
      <w:r w:rsidR="000E01AF">
        <w:t>se tiene una complejidad de 2 O(n</w:t>
      </w:r>
      <w:r w:rsidR="000E01AF">
        <w:rPr>
          <w:vertAlign w:val="superscript"/>
        </w:rPr>
        <w:t>2</w:t>
      </w:r>
      <w:r w:rsidR="000E01AF">
        <w:t>). Esta se podría haber reducido se hubiese planteado de distinta forma.</w:t>
      </w:r>
    </w:p>
    <w:p w14:paraId="66D11BC7" w14:textId="00CA7DC4" w:rsidR="00F2472D" w:rsidRDefault="00F2472D" w:rsidP="00F2472D">
      <w:pPr>
        <w:rPr>
          <w:sz w:val="22"/>
          <w:szCs w:val="28"/>
          <w:u w:val="single"/>
        </w:rPr>
      </w:pPr>
      <w:r w:rsidRPr="00F2472D">
        <w:rPr>
          <w:sz w:val="22"/>
          <w:szCs w:val="28"/>
          <w:u w:val="single"/>
        </w:rPr>
        <w:t>Evaluación del tiempo dedicado:</w:t>
      </w:r>
    </w:p>
    <w:p w14:paraId="73478903" w14:textId="217E2510" w:rsidR="00F2472D" w:rsidRDefault="00F2472D" w:rsidP="00F2472D">
      <w:r>
        <w:t xml:space="preserve">En cuanto </w:t>
      </w:r>
      <w:r w:rsidR="009218E3">
        <w:t>al tiempo dedicado, ambos integrantes hemos dedica</w:t>
      </w:r>
      <w:r w:rsidR="006135BB">
        <w:t xml:space="preserve">do un tiempo suficiente como para realizar la tarea de forma adecuada, sin embargo, se ha de admitir que este tiempo no ha sido </w:t>
      </w:r>
      <w:r w:rsidR="006F590E">
        <w:t>el adecuado</w:t>
      </w:r>
      <w:r w:rsidR="006135BB">
        <w:t xml:space="preserve"> si se quería perfeccionar esta.</w:t>
      </w:r>
      <w:r w:rsidR="00F13D9D">
        <w:t xml:space="preserve"> El comienzo de la practica fue un poco a ciegas debido a que no se habían repasado </w:t>
      </w:r>
      <w:r w:rsidR="005670C2">
        <w:t>los conocimientos</w:t>
      </w:r>
      <w:r w:rsidR="00F13D9D">
        <w:t xml:space="preserve"> de C. Esto ocasion</w:t>
      </w:r>
      <w:r w:rsidR="007E182D">
        <w:t>ó</w:t>
      </w:r>
      <w:r w:rsidR="00F13D9D">
        <w:t xml:space="preserve"> </w:t>
      </w:r>
      <w:r w:rsidR="00097D99">
        <w:t xml:space="preserve">más tarde al compilar el código que apareciesen varios errores que se podían haber evitado si se hubiese </w:t>
      </w:r>
      <w:r w:rsidR="005A3847">
        <w:t xml:space="preserve">tenido más interiorizado </w:t>
      </w:r>
      <w:r w:rsidR="007B633C">
        <w:t>la semántica</w:t>
      </w:r>
      <w:r w:rsidR="005A3847">
        <w:t xml:space="preserve"> y </w:t>
      </w:r>
      <w:r w:rsidR="007B633C">
        <w:t>cómo</w:t>
      </w:r>
      <w:r w:rsidR="005A3847">
        <w:t xml:space="preserve"> funcionan los </w:t>
      </w:r>
      <w:proofErr w:type="spellStart"/>
      <w:r w:rsidR="005A3847">
        <w:t>array</w:t>
      </w:r>
      <w:r w:rsidR="00103351">
        <w:t>s</w:t>
      </w:r>
      <w:proofErr w:type="spellEnd"/>
      <w:r w:rsidR="005A3847">
        <w:t xml:space="preserve"> y punteros en C.</w:t>
      </w:r>
      <w:r w:rsidR="00BC31EE">
        <w:t xml:space="preserve"> A su vez, esto hizo que se tuviese que revisar los apuntes proporcionados</w:t>
      </w:r>
      <w:r w:rsidR="00690010">
        <w:t xml:space="preserve"> y que se </w:t>
      </w:r>
      <w:r w:rsidR="00CB3DC2">
        <w:t>investigar</w:t>
      </w:r>
      <w:r w:rsidR="00B57945">
        <w:t>a</w:t>
      </w:r>
      <w:r w:rsidR="00690010">
        <w:t xml:space="preserve"> por internet haciendo </w:t>
      </w:r>
      <w:r w:rsidR="007B633C">
        <w:t>que se perdiese bastante tiempo.</w:t>
      </w:r>
    </w:p>
    <w:p w14:paraId="7207DD51" w14:textId="77777777" w:rsidR="00B57945" w:rsidRPr="00F2472D" w:rsidRDefault="00B57945" w:rsidP="00F2472D"/>
    <w:sectPr w:rsidR="00B57945" w:rsidRPr="00F2472D" w:rsidSect="006C7BD1">
      <w:headerReference w:type="even" r:id="rId13"/>
      <w:headerReference w:type="default" r:id="rId14"/>
      <w:footerReference w:type="even" r:id="rId15"/>
      <w:footerReference w:type="default" r:id="rId16"/>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87F2" w14:textId="77777777" w:rsidR="00B73E23" w:rsidRDefault="00B73E23" w:rsidP="000F32D0">
      <w:pPr>
        <w:spacing w:before="0" w:after="0" w:line="240" w:lineRule="auto"/>
      </w:pPr>
      <w:r>
        <w:separator/>
      </w:r>
    </w:p>
    <w:p w14:paraId="185D44EE" w14:textId="77777777" w:rsidR="00B73E23" w:rsidRDefault="00B73E23"/>
  </w:endnote>
  <w:endnote w:type="continuationSeparator" w:id="0">
    <w:p w14:paraId="627D702B" w14:textId="77777777" w:rsidR="00B73E23" w:rsidRDefault="00B73E23" w:rsidP="000F32D0">
      <w:pPr>
        <w:spacing w:before="0" w:after="0" w:line="240" w:lineRule="auto"/>
      </w:pPr>
      <w:r>
        <w:continuationSeparator/>
      </w:r>
    </w:p>
    <w:p w14:paraId="01450581" w14:textId="77777777" w:rsidR="00B73E23" w:rsidRDefault="00B73E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CC33"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9C6D55" w14:textId="77777777" w:rsidR="00093C40" w:rsidRDefault="00000000" w:rsidP="0017623E">
    <w:pPr>
      <w:pStyle w:val="Piedepgina"/>
      <w:ind w:right="360"/>
    </w:pPr>
    <w:r>
      <w:rPr>
        <w:noProof/>
        <w:lang w:eastAsia="es-ES_tradnl"/>
      </w:rPr>
      <w:pict w14:anchorId="0578D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031B478D"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6594"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6BF74B8D" w14:textId="7B5B4255" w:rsidR="00176842" w:rsidRPr="000F092A" w:rsidRDefault="000F092A" w:rsidP="000F092A">
    <w:pPr>
      <w:jc w:val="center"/>
      <w:rPr>
        <w:rFonts w:ascii="Gill Sans MT" w:eastAsiaTheme="minorEastAsia" w:hAnsi="Gill Sans MT"/>
        <w:caps/>
        <w:color w:val="5A5A5A" w:themeColor="text1" w:themeTint="A5"/>
        <w:spacing w:val="15"/>
        <w:sz w:val="32"/>
        <w:szCs w:val="22"/>
      </w:rPr>
    </w:pPr>
    <w:r w:rsidRPr="000F092A">
      <w:rPr>
        <w:sz w:val="16"/>
        <w:szCs w:val="20"/>
      </w:rPr>
      <w:t xml:space="preserve">Sistemas Operativos - </w:t>
    </w:r>
    <w:sdt>
      <w:sdtPr>
        <w:rPr>
          <w:rStyle w:val="SubttuloCar"/>
          <w:sz w:val="20"/>
          <w:szCs w:val="14"/>
        </w:rPr>
        <w:alias w:val="Subtítulo"/>
        <w:tag w:val=""/>
        <w:id w:val="-1682345186"/>
        <w:dataBinding w:prefixMappings="xmlns:ns0='http://purl.org/dc/elements/1.1/' xmlns:ns1='http://schemas.openxmlformats.org/package/2006/metadata/core-properties' " w:xpath="/ns1:coreProperties[1]/ns0:subject[1]" w:storeItemID="{6C3C8BC8-F283-45AE-878A-BAB7291924A1}"/>
        <w:text/>
      </w:sdtPr>
      <w:sdtContent>
        <w:r w:rsidR="00761AAC">
          <w:rPr>
            <w:rStyle w:val="SubttuloCar"/>
            <w:sz w:val="20"/>
            <w:szCs w:val="14"/>
          </w:rPr>
          <w:t>[Práctica 1 – PROGRAMACIÓN C]</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0A00A" w14:textId="77777777" w:rsidR="00B73E23" w:rsidRDefault="00B73E23" w:rsidP="000F32D0">
      <w:pPr>
        <w:spacing w:before="0" w:after="0" w:line="240" w:lineRule="auto"/>
      </w:pPr>
      <w:r>
        <w:separator/>
      </w:r>
    </w:p>
    <w:p w14:paraId="3E084313" w14:textId="77777777" w:rsidR="00B73E23" w:rsidRDefault="00B73E23"/>
  </w:footnote>
  <w:footnote w:type="continuationSeparator" w:id="0">
    <w:p w14:paraId="0EC0F542" w14:textId="77777777" w:rsidR="00B73E23" w:rsidRDefault="00B73E23" w:rsidP="000F32D0">
      <w:pPr>
        <w:spacing w:before="0" w:after="0" w:line="240" w:lineRule="auto"/>
      </w:pPr>
      <w:r>
        <w:continuationSeparator/>
      </w:r>
    </w:p>
    <w:p w14:paraId="1B8DAFC2" w14:textId="77777777" w:rsidR="00B73E23" w:rsidRDefault="00B73E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927E" w14:textId="77777777" w:rsidR="000F32D0" w:rsidRDefault="00000000">
    <w:pPr>
      <w:pStyle w:val="Encabezado"/>
    </w:pPr>
    <w:r>
      <w:rPr>
        <w:noProof/>
        <w:lang w:eastAsia="es-ES_tradnl"/>
      </w:rPr>
      <w:pict w14:anchorId="4DD8A0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0DDA9B5B"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0D4E" w14:textId="75298D38" w:rsidR="00176842" w:rsidRDefault="00996856" w:rsidP="00996856">
    <w:pPr>
      <w:pStyle w:val="Encabezado"/>
      <w:tabs>
        <w:tab w:val="left" w:pos="5760"/>
        <w:tab w:val="right" w:pos="9740"/>
      </w:tabs>
      <w:jc w:val="left"/>
    </w:pPr>
    <w:r>
      <w:t xml:space="preserve">SISTEMAS OPERATIVOS - </w:t>
    </w:r>
    <w:sdt>
      <w:sdtPr>
        <w:alias w:val="Asunto"/>
        <w:tag w:val=""/>
        <w:id w:val="2125959130"/>
        <w:placeholder>
          <w:docPart w:val="E40D50E2AFD246338AB7AB3FED07556E"/>
        </w:placeholder>
        <w:dataBinding w:prefixMappings="xmlns:ns0='http://purl.org/dc/elements/1.1/' xmlns:ns1='http://schemas.openxmlformats.org/package/2006/metadata/core-properties' " w:xpath="/ns1:coreProperties[1]/ns0:subject[1]" w:storeItemID="{6C3C8BC8-F283-45AE-878A-BAB7291924A1}"/>
        <w:text/>
      </w:sdtPr>
      <w:sdtContent>
        <w:r w:rsidR="00761AAC">
          <w:t>[Práctica 1 – PROGRAMACIÓN C]</w:t>
        </w:r>
      </w:sdtContent>
    </w:sdt>
    <w:r>
      <w:t xml:space="preserve">-  </w:t>
    </w:r>
    <w:sdt>
      <w:sdtPr>
        <w:alias w:val="Autor"/>
        <w:tag w:val=""/>
        <w:id w:val="-873463893"/>
        <w:placeholder>
          <w:docPart w:val="91221A347BE0492998E87C15437ACEC8"/>
        </w:placeholder>
        <w:dataBinding w:prefixMappings="xmlns:ns0='http://purl.org/dc/elements/1.1/' xmlns:ns1='http://schemas.openxmlformats.org/package/2006/metadata/core-properties' " w:xpath="/ns1:coreProperties[1]/ns0:creator[1]" w:storeItemID="{6C3C8BC8-F283-45AE-878A-BAB7291924A1}"/>
        <w:text/>
      </w:sdtPr>
      <w:sdtContent>
        <w:r>
          <w:t>NOMBRE/S AUTOR/ES</w:t>
        </w:r>
      </w:sdtContent>
    </w:sdt>
    <w:r>
      <w:tab/>
    </w:r>
    <w:r>
      <w:tab/>
    </w:r>
    <w:r>
      <w:tab/>
    </w:r>
    <w:r w:rsidR="00387066">
      <w:rPr>
        <w:noProof/>
      </w:rPr>
      <w:drawing>
        <wp:inline distT="0" distB="0" distL="0" distR="0" wp14:anchorId="64626D44" wp14:editId="06679BEE">
          <wp:extent cx="245790" cy="512699"/>
          <wp:effectExtent l="0" t="0" r="190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21" cy="526530"/>
                  </a:xfrm>
                  <a:prstGeom prst="rect">
                    <a:avLst/>
                  </a:prstGeom>
                  <a:noFill/>
                  <a:ln>
                    <a:noFill/>
                  </a:ln>
                </pic:spPr>
              </pic:pic>
            </a:graphicData>
          </a:graphic>
        </wp:inline>
      </w:drawing>
    </w:r>
  </w:p>
  <w:p w14:paraId="78EEF8B2" w14:textId="7BE0BF3C" w:rsidR="004A5699" w:rsidRDefault="00931251" w:rsidP="00996856">
    <w:pPr>
      <w:pStyle w:val="Encabezado"/>
      <w:tabs>
        <w:tab w:val="left" w:pos="5760"/>
        <w:tab w:val="right" w:pos="9740"/>
      </w:tabs>
      <w:jc w:val="left"/>
    </w:pPr>
    <w:r>
      <w:rPr>
        <w:noProof/>
      </w:rPr>
      <mc:AlternateContent>
        <mc:Choice Requires="wps">
          <w:drawing>
            <wp:anchor distT="0" distB="0" distL="114300" distR="114300" simplePos="0" relativeHeight="251671552" behindDoc="0" locked="0" layoutInCell="1" allowOverlap="1" wp14:anchorId="347733EC" wp14:editId="7F28E343">
              <wp:simplePos x="0" y="0"/>
              <wp:positionH relativeFrom="column">
                <wp:posOffset>-40963</wp:posOffset>
              </wp:positionH>
              <wp:positionV relativeFrom="paragraph">
                <wp:posOffset>47482</wp:posOffset>
              </wp:positionV>
              <wp:extent cx="6262799"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262799" cy="0"/>
                      </a:xfrm>
                      <a:prstGeom prst="line">
                        <a:avLst/>
                      </a:prstGeom>
                      <a:ln>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44187" id="Conector recto 1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3.75pt" to="489.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" strokecolor="#df5327 [32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EE3860"/>
    <w:multiLevelType w:val="hybridMultilevel"/>
    <w:tmpl w:val="941451E4"/>
    <w:lvl w:ilvl="0" w:tplc="85CA1922">
      <w:numFmt w:val="bullet"/>
      <w:lvlText w:val="-"/>
      <w:lvlJc w:val="left"/>
      <w:pPr>
        <w:ind w:left="720" w:hanging="360"/>
      </w:pPr>
      <w:rPr>
        <w:rFonts w:ascii="Helvetica Light" w:eastAsiaTheme="minorHAnsi" w:hAnsi="Helvetica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334EF5"/>
    <w:multiLevelType w:val="hybridMultilevel"/>
    <w:tmpl w:val="A612B358"/>
    <w:lvl w:ilvl="0" w:tplc="B180F0C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681517"/>
    <w:multiLevelType w:val="hybridMultilevel"/>
    <w:tmpl w:val="197296F6"/>
    <w:lvl w:ilvl="0" w:tplc="02C2213A">
      <w:numFmt w:val="bullet"/>
      <w:lvlText w:val="-"/>
      <w:lvlJc w:val="left"/>
      <w:pPr>
        <w:ind w:left="1065" w:hanging="360"/>
      </w:pPr>
      <w:rPr>
        <w:rFonts w:ascii="Helvetica Light" w:eastAsiaTheme="minorHAnsi" w:hAnsi="Helvetica Light"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1855262725">
    <w:abstractNumId w:val="0"/>
  </w:num>
  <w:num w:numId="2" w16cid:durableId="1236863640">
    <w:abstractNumId w:val="5"/>
  </w:num>
  <w:num w:numId="3" w16cid:durableId="265502781">
    <w:abstractNumId w:val="6"/>
  </w:num>
  <w:num w:numId="4" w16cid:durableId="1027369889">
    <w:abstractNumId w:val="7"/>
  </w:num>
  <w:num w:numId="5" w16cid:durableId="445853595">
    <w:abstractNumId w:val="8"/>
  </w:num>
  <w:num w:numId="6" w16cid:durableId="1009984267">
    <w:abstractNumId w:val="10"/>
  </w:num>
  <w:num w:numId="7" w16cid:durableId="839196456">
    <w:abstractNumId w:val="1"/>
  </w:num>
  <w:num w:numId="8" w16cid:durableId="1212420533">
    <w:abstractNumId w:val="2"/>
  </w:num>
  <w:num w:numId="9" w16cid:durableId="874150066">
    <w:abstractNumId w:val="3"/>
  </w:num>
  <w:num w:numId="10" w16cid:durableId="797140313">
    <w:abstractNumId w:val="4"/>
  </w:num>
  <w:num w:numId="11" w16cid:durableId="428965406">
    <w:abstractNumId w:val="9"/>
  </w:num>
  <w:num w:numId="12" w16cid:durableId="1222474812">
    <w:abstractNumId w:val="12"/>
  </w:num>
  <w:num w:numId="13" w16cid:durableId="1437142486">
    <w:abstractNumId w:val="13"/>
  </w:num>
  <w:num w:numId="14" w16cid:durableId="15228166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4BC"/>
    <w:rsid w:val="0000049F"/>
    <w:rsid w:val="000225A8"/>
    <w:rsid w:val="00030764"/>
    <w:rsid w:val="00042830"/>
    <w:rsid w:val="0005374A"/>
    <w:rsid w:val="00087AF9"/>
    <w:rsid w:val="00093C40"/>
    <w:rsid w:val="00097C4B"/>
    <w:rsid w:val="00097D99"/>
    <w:rsid w:val="000C0801"/>
    <w:rsid w:val="000C4B00"/>
    <w:rsid w:val="000C7AB4"/>
    <w:rsid w:val="000D54CD"/>
    <w:rsid w:val="000D5DD8"/>
    <w:rsid w:val="000E01AF"/>
    <w:rsid w:val="000F092A"/>
    <w:rsid w:val="000F098F"/>
    <w:rsid w:val="000F32D0"/>
    <w:rsid w:val="000F3F1D"/>
    <w:rsid w:val="00103351"/>
    <w:rsid w:val="00124F92"/>
    <w:rsid w:val="00167467"/>
    <w:rsid w:val="0017623E"/>
    <w:rsid w:val="00176842"/>
    <w:rsid w:val="001B00C2"/>
    <w:rsid w:val="001B2305"/>
    <w:rsid w:val="001C364C"/>
    <w:rsid w:val="001E74BC"/>
    <w:rsid w:val="001F28D9"/>
    <w:rsid w:val="001F6A9E"/>
    <w:rsid w:val="00210B34"/>
    <w:rsid w:val="00225C22"/>
    <w:rsid w:val="00246CA0"/>
    <w:rsid w:val="0027105B"/>
    <w:rsid w:val="00275325"/>
    <w:rsid w:val="00286FBD"/>
    <w:rsid w:val="002A11CE"/>
    <w:rsid w:val="002A2AE7"/>
    <w:rsid w:val="002A63AB"/>
    <w:rsid w:val="002B4AE8"/>
    <w:rsid w:val="002C704D"/>
    <w:rsid w:val="002D501B"/>
    <w:rsid w:val="002F53FE"/>
    <w:rsid w:val="00323A39"/>
    <w:rsid w:val="00331E71"/>
    <w:rsid w:val="00341B65"/>
    <w:rsid w:val="00385607"/>
    <w:rsid w:val="00387066"/>
    <w:rsid w:val="003C51E7"/>
    <w:rsid w:val="003D214A"/>
    <w:rsid w:val="003E5ACC"/>
    <w:rsid w:val="00422E82"/>
    <w:rsid w:val="00426529"/>
    <w:rsid w:val="00427E24"/>
    <w:rsid w:val="00436E63"/>
    <w:rsid w:val="00437A1A"/>
    <w:rsid w:val="0048001E"/>
    <w:rsid w:val="00482DA4"/>
    <w:rsid w:val="00484AFC"/>
    <w:rsid w:val="00490B36"/>
    <w:rsid w:val="004963AE"/>
    <w:rsid w:val="00496707"/>
    <w:rsid w:val="004A5699"/>
    <w:rsid w:val="004A5818"/>
    <w:rsid w:val="0052123F"/>
    <w:rsid w:val="005670C2"/>
    <w:rsid w:val="0058008B"/>
    <w:rsid w:val="005803B6"/>
    <w:rsid w:val="00587AC3"/>
    <w:rsid w:val="0059160A"/>
    <w:rsid w:val="005967CA"/>
    <w:rsid w:val="005A149B"/>
    <w:rsid w:val="005A3847"/>
    <w:rsid w:val="005A48E5"/>
    <w:rsid w:val="005B560B"/>
    <w:rsid w:val="005C3CC7"/>
    <w:rsid w:val="005D075E"/>
    <w:rsid w:val="006059A1"/>
    <w:rsid w:val="00611F5D"/>
    <w:rsid w:val="006135BB"/>
    <w:rsid w:val="00616280"/>
    <w:rsid w:val="00651B9B"/>
    <w:rsid w:val="006544F5"/>
    <w:rsid w:val="006609F9"/>
    <w:rsid w:val="006678BD"/>
    <w:rsid w:val="00686C42"/>
    <w:rsid w:val="00690010"/>
    <w:rsid w:val="00695A7D"/>
    <w:rsid w:val="006A69BA"/>
    <w:rsid w:val="006C7BD1"/>
    <w:rsid w:val="006E016B"/>
    <w:rsid w:val="006F590E"/>
    <w:rsid w:val="0071455A"/>
    <w:rsid w:val="007161AE"/>
    <w:rsid w:val="00717EA0"/>
    <w:rsid w:val="0073208E"/>
    <w:rsid w:val="007518DA"/>
    <w:rsid w:val="007613CB"/>
    <w:rsid w:val="00761AAC"/>
    <w:rsid w:val="00781C51"/>
    <w:rsid w:val="00793754"/>
    <w:rsid w:val="0079641B"/>
    <w:rsid w:val="007B4D2E"/>
    <w:rsid w:val="007B633C"/>
    <w:rsid w:val="007C2146"/>
    <w:rsid w:val="007D7CE4"/>
    <w:rsid w:val="007E182D"/>
    <w:rsid w:val="008022B5"/>
    <w:rsid w:val="008459CF"/>
    <w:rsid w:val="00876B4B"/>
    <w:rsid w:val="008857AB"/>
    <w:rsid w:val="008B40D7"/>
    <w:rsid w:val="009163C9"/>
    <w:rsid w:val="00920E39"/>
    <w:rsid w:val="009218E3"/>
    <w:rsid w:val="00926D63"/>
    <w:rsid w:val="00931251"/>
    <w:rsid w:val="009375C6"/>
    <w:rsid w:val="00950272"/>
    <w:rsid w:val="00962E76"/>
    <w:rsid w:val="009912D6"/>
    <w:rsid w:val="009953FF"/>
    <w:rsid w:val="00996856"/>
    <w:rsid w:val="009A3CDA"/>
    <w:rsid w:val="009B1FAF"/>
    <w:rsid w:val="009B4CE7"/>
    <w:rsid w:val="00A0489B"/>
    <w:rsid w:val="00A062D2"/>
    <w:rsid w:val="00A22700"/>
    <w:rsid w:val="00A25CE0"/>
    <w:rsid w:val="00A35662"/>
    <w:rsid w:val="00A4439D"/>
    <w:rsid w:val="00A5282C"/>
    <w:rsid w:val="00A727B2"/>
    <w:rsid w:val="00A74653"/>
    <w:rsid w:val="00AC01BD"/>
    <w:rsid w:val="00AC7C70"/>
    <w:rsid w:val="00AE3002"/>
    <w:rsid w:val="00AE3AC9"/>
    <w:rsid w:val="00B0533B"/>
    <w:rsid w:val="00B21A18"/>
    <w:rsid w:val="00B239CC"/>
    <w:rsid w:val="00B32BF7"/>
    <w:rsid w:val="00B35A07"/>
    <w:rsid w:val="00B57945"/>
    <w:rsid w:val="00B676E2"/>
    <w:rsid w:val="00B73E23"/>
    <w:rsid w:val="00BC31EE"/>
    <w:rsid w:val="00BC5392"/>
    <w:rsid w:val="00C001D3"/>
    <w:rsid w:val="00C05065"/>
    <w:rsid w:val="00C74001"/>
    <w:rsid w:val="00CB3DC2"/>
    <w:rsid w:val="00CE687B"/>
    <w:rsid w:val="00CE6DEB"/>
    <w:rsid w:val="00CF059E"/>
    <w:rsid w:val="00CF06EB"/>
    <w:rsid w:val="00D07ABC"/>
    <w:rsid w:val="00D11099"/>
    <w:rsid w:val="00D1360A"/>
    <w:rsid w:val="00D1791A"/>
    <w:rsid w:val="00D2570A"/>
    <w:rsid w:val="00D4184C"/>
    <w:rsid w:val="00D56906"/>
    <w:rsid w:val="00D64838"/>
    <w:rsid w:val="00D72805"/>
    <w:rsid w:val="00D72E40"/>
    <w:rsid w:val="00D80893"/>
    <w:rsid w:val="00DB7EC7"/>
    <w:rsid w:val="00DC1465"/>
    <w:rsid w:val="00DC429F"/>
    <w:rsid w:val="00DD62D1"/>
    <w:rsid w:val="00DE0407"/>
    <w:rsid w:val="00E24DDB"/>
    <w:rsid w:val="00E365C2"/>
    <w:rsid w:val="00E47406"/>
    <w:rsid w:val="00E823B6"/>
    <w:rsid w:val="00EA236B"/>
    <w:rsid w:val="00EB6DD6"/>
    <w:rsid w:val="00ED6023"/>
    <w:rsid w:val="00F01D42"/>
    <w:rsid w:val="00F13D9D"/>
    <w:rsid w:val="00F2472D"/>
    <w:rsid w:val="00F467E7"/>
    <w:rsid w:val="00F670CA"/>
    <w:rsid w:val="00F709F5"/>
    <w:rsid w:val="00F74230"/>
    <w:rsid w:val="00F94257"/>
    <w:rsid w:val="00FA0927"/>
    <w:rsid w:val="00FB18AD"/>
    <w:rsid w:val="00FF39B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0D4C4"/>
  <w14:defaultImageDpi w14:val="32767"/>
  <w15:chartTrackingRefBased/>
  <w15:docId w15:val="{B9C2C735-293C-44F0-8320-CE4A89E3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semiHidden/>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character" w:styleId="Textodelmarcadordeposicin">
    <w:name w:val="Placeholder Text"/>
    <w:basedOn w:val="Fuentedeprrafopredeter"/>
    <w:uiPriority w:val="99"/>
    <w:semiHidden/>
    <w:rsid w:val="00996856"/>
    <w:rPr>
      <w:color w:val="808080"/>
    </w:rPr>
  </w:style>
  <w:style w:type="paragraph" w:styleId="Prrafodelista">
    <w:name w:val="List Paragraph"/>
    <w:basedOn w:val="Normal"/>
    <w:uiPriority w:val="34"/>
    <w:qFormat/>
    <w:rsid w:val="00DC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haqueto%20y%20Corbato\U_RJC\Sistemas%20Operativos\Plantillas_Docs\Plantilla-WORD-URJC_SSOO_MemoriasPr&#225;ctic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A2A3B"/>
    <w:rsid w:val="0047358B"/>
    <w:rsid w:val="0059583B"/>
    <w:rsid w:val="007510AD"/>
    <w:rsid w:val="0088452D"/>
    <w:rsid w:val="0090589E"/>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B00CD7589661347BD30044987EB18D1" ma:contentTypeVersion="9" ma:contentTypeDescription="Crear nuevo documento." ma:contentTypeScope="" ma:versionID="d3ec35e342fe4c95b395da9c9ed78249">
  <xsd:schema xmlns:xsd="http://www.w3.org/2001/XMLSchema" xmlns:xs="http://www.w3.org/2001/XMLSchema" xmlns:p="http://schemas.microsoft.com/office/2006/metadata/properties" xmlns:ns3="98a9d55a-186b-407a-bb73-7bfa550acc52" xmlns:ns4="fc236d73-5fd8-4be5-bb8c-47101c5fef16" targetNamespace="http://schemas.microsoft.com/office/2006/metadata/properties" ma:root="true" ma:fieldsID="721b09c0092a2918dc92605d89447c28" ns3:_="" ns4:_="">
    <xsd:import namespace="98a9d55a-186b-407a-bb73-7bfa550acc52"/>
    <xsd:import namespace="fc236d73-5fd8-4be5-bb8c-47101c5fef1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a9d55a-186b-407a-bb73-7bfa550acc52"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36d73-5fd8-4be5-bb8c-47101c5fef1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0CD1E3-FF25-4003-A1F0-15C19E37AE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42FF04F-C3E4-493E-901F-5493123162C0}">
  <ds:schemaRefs>
    <ds:schemaRef ds:uri="http://schemas.microsoft.com/sharepoint/v3/contenttype/forms"/>
  </ds:schemaRefs>
</ds:datastoreItem>
</file>

<file path=customXml/itemProps3.xml><?xml version="1.0" encoding="utf-8"?>
<ds:datastoreItem xmlns:ds="http://schemas.openxmlformats.org/officeDocument/2006/customXml" ds:itemID="{D0712FF3-EF18-4C7E-9715-D06ED04A8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a9d55a-186b-407a-bb73-7bfa550acc52"/>
    <ds:schemaRef ds:uri="fc236d73-5fd8-4be5-bb8c-47101c5fef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Plantilla-WORD-URJC_SSOO_MemoriasPrácticas.dotx</Template>
  <TotalTime>9</TotalTime>
  <Pages>9</Pages>
  <Words>1809</Words>
  <Characters>9950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Sistemas Operativos</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Operativos</dc:title>
  <dc:subject>[Práctica 1 – PROGRAMACIÓN C]</dc:subject>
  <dc:creator>NOMBRE/S AUTOR/ES</dc:creator>
  <cp:keywords/>
  <dc:description/>
  <cp:lastModifiedBy>Javierino 210</cp:lastModifiedBy>
  <cp:revision>3</cp:revision>
  <cp:lastPrinted>2017-12-13T13:41:00Z</cp:lastPrinted>
  <dcterms:created xsi:type="dcterms:W3CDTF">2022-11-16T00:43:00Z</dcterms:created>
  <dcterms:modified xsi:type="dcterms:W3CDTF">2022-11-16T00:44:00Z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0x0101006B00CD7589661347BD30044987EB18D1</vt:lpwstr>
  </property>
</Properties>
</file>